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454E4E">
        <w:rPr>
          <w:color w:val="000000" w:themeColor="text1"/>
          <w:sz w:val="56"/>
          <w:szCs w:val="56"/>
        </w:rPr>
        <w:t>StrEmbed-5-4</w:t>
      </w:r>
      <w:r w:rsidR="008F3689" w:rsidRPr="009C7A7E">
        <w:rPr>
          <w:color w:val="000000" w:themeColor="text1"/>
          <w:sz w:val="56"/>
          <w:szCs w:val="56"/>
        </w:rPr>
        <w:t xml:space="preserve"> Users' Manual</w:t>
      </w:r>
      <w:r w:rsidRPr="009C7A7E">
        <w:rPr>
          <w:color w:val="000000" w:themeColor="text1"/>
          <w:sz w:val="56"/>
          <w:szCs w:val="56"/>
        </w:rPr>
        <w:fldChar w:fldCharType="end"/>
      </w:r>
    </w:p>
    <w:p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rsidR="006D2E5A" w:rsidRPr="00EB7DC1" w:rsidRDefault="006D2E5A" w:rsidP="009C7A7E"/>
    <w:p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rsidR="00FC3C3B" w:rsidRPr="00EB7DC1" w:rsidRDefault="00FC3C3B" w:rsidP="008541B1">
      <w:pPr>
        <w:pStyle w:val="LEUBodyText"/>
        <w:jc w:val="both"/>
        <w:rPr>
          <w:color w:val="000000" w:themeColor="text1"/>
        </w:rPr>
      </w:pPr>
      <w:r>
        <w:rPr>
          <w:color w:val="000000" w:themeColor="text1"/>
        </w:rPr>
        <w:t>University of Leeds</w:t>
      </w:r>
    </w:p>
    <w:p w:rsidR="00E40332" w:rsidRPr="00EB7DC1" w:rsidRDefault="00D1411D" w:rsidP="008541B1">
      <w:pPr>
        <w:pStyle w:val="LEUBodyText"/>
        <w:jc w:val="both"/>
        <w:rPr>
          <w:color w:val="000000" w:themeColor="text1"/>
        </w:rPr>
      </w:pPr>
      <w:r>
        <w:rPr>
          <w:color w:val="000000" w:themeColor="text1"/>
        </w:rPr>
        <w:t xml:space="preserve">August </w:t>
      </w:r>
      <w:r w:rsidR="002E1852">
        <w:rPr>
          <w:color w:val="000000" w:themeColor="text1"/>
        </w:rPr>
        <w:t>2020</w:t>
      </w:r>
    </w:p>
    <w:p w:rsidR="00E40332" w:rsidRPr="00EB7DC1" w:rsidRDefault="00E40332" w:rsidP="009C7A7E"/>
    <w:p w:rsidR="00E40332" w:rsidRPr="00EB7DC1" w:rsidRDefault="00F761D2" w:rsidP="008541B1">
      <w:pPr>
        <w:pStyle w:val="LEUHeadingOne"/>
        <w:jc w:val="both"/>
        <w:rPr>
          <w:color w:val="000000" w:themeColor="text1"/>
        </w:rPr>
      </w:pPr>
      <w:r>
        <w:rPr>
          <w:color w:val="000000" w:themeColor="text1"/>
        </w:rPr>
        <w:t>What is StrEmbed-5-4</w:t>
      </w:r>
      <w:r w:rsidR="00EB7DC1" w:rsidRPr="00EB7DC1">
        <w:rPr>
          <w:color w:val="000000" w:themeColor="text1"/>
        </w:rPr>
        <w:t>?</w:t>
      </w:r>
    </w:p>
    <w:p w:rsidR="00582367" w:rsidRPr="00EB7DC1" w:rsidRDefault="00C01AD6" w:rsidP="009C7A7E">
      <w:r w:rsidRPr="00EB7DC1">
        <w:t>Structure Embedding v</w:t>
      </w:r>
      <w:r w:rsidR="00F761D2">
        <w:t>ersion 5-4 (StrEmbed-5-4</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rsidR="00582367" w:rsidRDefault="00582367" w:rsidP="009C7A7E">
      <w:r w:rsidRPr="00EB7DC1">
        <w:t xml:space="preserve">Engineers use design structures, such as </w:t>
      </w:r>
      <w:r w:rsidR="009E5906">
        <w:t>b</w:t>
      </w:r>
      <w:r w:rsidRPr="00EB7DC1">
        <w:t xml:space="preserve">ills of </w:t>
      </w:r>
      <w:r w:rsidR="009E5906">
        <w:t>m</w:t>
      </w:r>
      <w:r w:rsidRPr="00EB7DC1">
        <w:t xml:space="preserve">aterials (BoMs), to tailor product definitions, including shape, </w:t>
      </w:r>
      <w:proofErr w:type="gramStart"/>
      <w:r w:rsidRPr="00EB7DC1">
        <w:t>for</w:t>
      </w:r>
      <w:proofErr w:type="gramEnd"/>
      <w:r w:rsidRPr="00EB7DC1">
        <w:t xml:space="preserve">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7132B1" w:rsidRDefault="00F761D2" w:rsidP="009C7A7E">
      <w:r>
        <w:t>StrEmbed-5-4</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This functionality allows the user to create new BoMs</w:t>
      </w:r>
      <w:r w:rsidR="007132B1">
        <w:t xml:space="preserve"> from existing ones</w:t>
      </w:r>
    </w:p>
    <w:p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An order lattice is representation of a partially ordered set (</w:t>
      </w:r>
      <w:proofErr w:type="spellStart"/>
      <w:r>
        <w:t>poset</w:t>
      </w:r>
      <w:proofErr w:type="spellEnd"/>
      <w:r>
        <w:t xml:space="preserve">)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rsidR="007132B1" w:rsidRPr="00EB7DC1" w:rsidRDefault="007132B1" w:rsidP="009C7A7E"/>
    <w:p w:rsidR="00CD7F73" w:rsidRPr="00EB7DC1" w:rsidRDefault="006F5A9C" w:rsidP="008541B1">
      <w:pPr>
        <w:pStyle w:val="LEUHeadingOne"/>
        <w:jc w:val="both"/>
        <w:rPr>
          <w:color w:val="000000" w:themeColor="text1"/>
        </w:rPr>
      </w:pPr>
      <w:r>
        <w:rPr>
          <w:color w:val="000000" w:themeColor="text1"/>
        </w:rPr>
        <w:lastRenderedPageBreak/>
        <w:t>How</w:t>
      </w:r>
      <w:r w:rsidR="00F761D2">
        <w:rPr>
          <w:color w:val="000000" w:themeColor="text1"/>
        </w:rPr>
        <w:t xml:space="preserve"> to install and run StrEmbed-5-4</w:t>
      </w:r>
    </w:p>
    <w:p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rsidR="00661387" w:rsidRDefault="00A50013" w:rsidP="008541B1">
      <w:pPr>
        <w:pStyle w:val="LEUBodyText"/>
        <w:jc w:val="both"/>
        <w:rPr>
          <w:color w:val="000000" w:themeColor="text1"/>
          <w:sz w:val="22"/>
          <w:szCs w:val="22"/>
        </w:rPr>
      </w:pPr>
      <w:r w:rsidRPr="009C7A7E">
        <w:rPr>
          <w:color w:val="000000" w:themeColor="text1"/>
          <w:sz w:val="22"/>
          <w:szCs w:val="22"/>
        </w:rPr>
        <w:t>StrEmbed-</w:t>
      </w:r>
      <w:r w:rsidR="00F761D2">
        <w:rPr>
          <w:color w:val="000000" w:themeColor="text1"/>
          <w:sz w:val="22"/>
          <w:szCs w:val="22"/>
        </w:rPr>
        <w:t>5-4</w:t>
      </w:r>
      <w:r w:rsidR="009E5906" w:rsidRPr="009C7A7E">
        <w:rPr>
          <w:color w:val="000000" w:themeColor="text1"/>
          <w:sz w:val="22"/>
          <w:szCs w:val="22"/>
        </w:rPr>
        <w:t xml:space="preserve"> is written in Python 3.7 </w:t>
      </w:r>
      <w:r w:rsidR="00E006E5" w:rsidRPr="009C7A7E">
        <w:rPr>
          <w:color w:val="000000" w:themeColor="text1"/>
          <w:sz w:val="22"/>
          <w:szCs w:val="22"/>
        </w:rPr>
        <w:t xml:space="preserve">and was developed in the </w:t>
      </w:r>
      <w:hyperlink r:id="rId9" w:history="1">
        <w:proofErr w:type="spellStart"/>
        <w:r w:rsidR="00E006E5" w:rsidRPr="00A6368C">
          <w:rPr>
            <w:rStyle w:val="Hyperlink"/>
            <w:sz w:val="22"/>
            <w:szCs w:val="22"/>
          </w:rPr>
          <w:t>Spyder</w:t>
        </w:r>
        <w:proofErr w:type="spellEnd"/>
        <w:r w:rsidR="00E006E5" w:rsidRPr="00A6368C">
          <w:rPr>
            <w:rStyle w:val="Hyperlink"/>
            <w:sz w:val="22"/>
            <w:szCs w:val="22"/>
          </w:rPr>
          <w:t xml:space="preserve">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E30CE4" w:rsidRPr="009C7A7E">
        <w:rPr>
          <w:color w:val="000000" w:themeColor="text1"/>
          <w:sz w:val="22"/>
          <w:szCs w:val="22"/>
        </w:rPr>
        <w:t>.</w:t>
      </w:r>
      <w:r w:rsidR="004628CD" w:rsidRPr="009C7A7E">
        <w:rPr>
          <w:color w:val="000000" w:themeColor="text1"/>
          <w:sz w:val="22"/>
          <w:szCs w:val="22"/>
        </w:rPr>
        <w:t xml:space="preserve"> If you use another operating system </w:t>
      </w:r>
      <w:r w:rsidR="00E006E5" w:rsidRPr="009C7A7E">
        <w:rPr>
          <w:color w:val="000000" w:themeColor="text1"/>
          <w:sz w:val="22"/>
          <w:szCs w:val="22"/>
        </w:rPr>
        <w:t xml:space="preserve">or a version of Python 2.x </w:t>
      </w:r>
      <w:r w:rsidR="004628CD" w:rsidRPr="009C7A7E">
        <w:rPr>
          <w:color w:val="000000" w:themeColor="text1"/>
          <w:sz w:val="22"/>
          <w:szCs w:val="22"/>
        </w:rPr>
        <w:t>and ha</w:t>
      </w:r>
      <w:r w:rsidR="009E5906" w:rsidRPr="009C7A7E">
        <w:rPr>
          <w:color w:val="000000" w:themeColor="text1"/>
          <w:sz w:val="22"/>
          <w:szCs w:val="22"/>
        </w:rPr>
        <w:t>ve</w:t>
      </w:r>
      <w:r w:rsidR="00F761D2">
        <w:rPr>
          <w:color w:val="000000" w:themeColor="text1"/>
          <w:sz w:val="22"/>
          <w:szCs w:val="22"/>
        </w:rPr>
        <w:t xml:space="preserve"> difficulty running StrEmbed-5-4</w:t>
      </w:r>
      <w:r w:rsidR="004628CD"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StrEmbed-5-4</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 the cross-platform GUI interface module </w:t>
      </w:r>
      <w:hyperlink r:id="rId10" w:history="1">
        <w:proofErr w:type="spellStart"/>
        <w:r w:rsidR="009E7EBE" w:rsidRPr="00A6368C">
          <w:rPr>
            <w:rStyle w:val="Hyperlink"/>
            <w:sz w:val="22"/>
            <w:szCs w:val="22"/>
          </w:rPr>
          <w:t>Wxpython</w:t>
        </w:r>
        <w:proofErr w:type="spellEnd"/>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A6368C">
        <w:rPr>
          <w:color w:val="000000" w:themeColor="text1"/>
          <w:sz w:val="22"/>
          <w:szCs w:val="22"/>
        </w:rPr>
        <w:t>operating system,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proofErr w:type="spellStart"/>
        <w:r w:rsidR="00A6368C" w:rsidRPr="00A6368C">
          <w:rPr>
            <w:rStyle w:val="Hyperlink"/>
            <w:rFonts w:cs="Arial"/>
            <w:sz w:val="22"/>
            <w:szCs w:val="22"/>
          </w:rPr>
          <w:t>PythonOCC</w:t>
        </w:r>
        <w:proofErr w:type="spellEnd"/>
      </w:hyperlink>
      <w:r w:rsidR="00A6368C">
        <w:rPr>
          <w:rFonts w:cs="Arial"/>
          <w:color w:val="000000" w:themeColor="text1"/>
          <w:sz w:val="22"/>
          <w:szCs w:val="22"/>
        </w:rPr>
        <w:t>.</w:t>
      </w:r>
    </w:p>
    <w:p w:rsidR="00ED266A" w:rsidRDefault="00ED266A" w:rsidP="008541B1">
      <w:pPr>
        <w:pStyle w:val="LEUBodyText"/>
        <w:jc w:val="both"/>
        <w:rPr>
          <w:color w:val="000000" w:themeColor="text1"/>
          <w:sz w:val="22"/>
          <w:szCs w:val="22"/>
        </w:rPr>
      </w:pPr>
    </w:p>
    <w:p w:rsidR="00ED266A" w:rsidRPr="009C7A7E" w:rsidRDefault="00ED266A" w:rsidP="008541B1">
      <w:pPr>
        <w:pStyle w:val="LEUBodyText"/>
        <w:jc w:val="both"/>
        <w:rPr>
          <w:color w:val="000000" w:themeColor="text1"/>
          <w:sz w:val="22"/>
          <w:szCs w:val="22"/>
        </w:rPr>
      </w:pPr>
      <w:r>
        <w:rPr>
          <w:color w:val="000000" w:themeColor="text1"/>
          <w:sz w:val="22"/>
          <w:szCs w:val="22"/>
        </w:rPr>
        <w:t>Please contact the developers if you encounter problems when running StrEmbed-5-4 on an OS other than Windows 10</w:t>
      </w:r>
      <w:r w:rsidR="00706B7B">
        <w:rPr>
          <w:color w:val="000000" w:themeColor="text1"/>
          <w:sz w:val="22"/>
          <w:szCs w:val="22"/>
        </w:rPr>
        <w:t xml:space="preserve"> 64-bit</w:t>
      </w:r>
      <w:r>
        <w:rPr>
          <w:color w:val="000000" w:themeColor="text1"/>
          <w:sz w:val="22"/>
          <w:szCs w:val="22"/>
        </w:rPr>
        <w:t>.</w:t>
      </w:r>
    </w:p>
    <w:p w:rsidR="00E006E5" w:rsidRDefault="00E006E5" w:rsidP="009C7A7E"/>
    <w:p w:rsidR="00DC6C11" w:rsidRDefault="00DC6C11" w:rsidP="00DC6C11">
      <w:pPr>
        <w:pStyle w:val="LEUHeadingTwo"/>
        <w:spacing w:after="120"/>
        <w:jc w:val="both"/>
        <w:rPr>
          <w:color w:val="000000" w:themeColor="text1"/>
        </w:rPr>
      </w:pPr>
      <w:r>
        <w:rPr>
          <w:color w:val="000000" w:themeColor="text1"/>
        </w:rPr>
        <w:t>Running S</w:t>
      </w:r>
      <w:r w:rsidR="00F761D2">
        <w:rPr>
          <w:color w:val="000000" w:themeColor="text1"/>
        </w:rPr>
        <w:t>trEmbed-5-4</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rsidR="00ED266A" w:rsidRDefault="00ED266A" w:rsidP="00DC6C11">
      <w:r>
        <w:t>Standalone e</w:t>
      </w:r>
      <w:r w:rsidR="00DC6C11">
        <w:t>xecutable versi</w:t>
      </w:r>
      <w:r w:rsidR="00F761D2">
        <w:t>on</w:t>
      </w:r>
      <w:r>
        <w:t xml:space="preserve">s of the software can be found at the </w:t>
      </w:r>
      <w:hyperlink r:id="rId13" w:history="1">
        <w:proofErr w:type="spellStart"/>
        <w:r w:rsidRPr="00A6368C">
          <w:rPr>
            <w:rStyle w:val="Hyperlink"/>
          </w:rPr>
          <w:t>Github</w:t>
        </w:r>
        <w:proofErr w:type="spellEnd"/>
        <w:r w:rsidRPr="00A6368C">
          <w:rPr>
            <w:rStyle w:val="Hyperlink"/>
          </w:rPr>
          <w:t xml:space="preserve"> repository</w:t>
        </w:r>
      </w:hyperlink>
      <w:r>
        <w:t xml:space="preserve">, </w:t>
      </w:r>
      <w:r>
        <w:rPr>
          <w:i/>
        </w:rPr>
        <w:t xml:space="preserve">via </w:t>
      </w:r>
      <w:r>
        <w:t>the “Latest release” tab</w:t>
      </w:r>
      <w:r w:rsidR="00DC6C11">
        <w:t xml:space="preserve">. </w:t>
      </w:r>
      <w:r>
        <w:t>Once downloaded, e</w:t>
      </w:r>
      <w:r w:rsidR="00DC6C11">
        <w:t>nsure the “</w:t>
      </w:r>
      <w:r w:rsidR="00C4555E">
        <w:t>I</w:t>
      </w:r>
      <w:r w:rsidR="00DC6C11">
        <w:t>mages” folder is at the same path as the executable file, which can be run directly and does not require</w:t>
      </w:r>
      <w:r w:rsidR="003B2DA2">
        <w:t xml:space="preserve"> any </w:t>
      </w:r>
      <w:r w:rsidR="00C4555E">
        <w:t xml:space="preserve">additional </w:t>
      </w:r>
      <w:r w:rsidR="003B2DA2">
        <w:t>installation</w:t>
      </w:r>
      <w:r w:rsidR="000104F3">
        <w:t>s</w:t>
      </w:r>
      <w:r w:rsidR="00DC6C11">
        <w:t>.</w:t>
      </w:r>
      <w:r>
        <w:t xml:space="preserve"> The </w:t>
      </w:r>
      <w:r w:rsidR="00A405FC">
        <w:t xml:space="preserve">executable was created using the </w:t>
      </w:r>
      <w:proofErr w:type="spellStart"/>
      <w:r w:rsidR="00A405FC">
        <w:t>Pyinstaller</w:t>
      </w:r>
      <w:proofErr w:type="spellEnd"/>
      <w:r w:rsidR="00A405FC">
        <w:t xml:space="preserve"> module, and is OS-specific. You can create an executable for your particular OS by running </w:t>
      </w:r>
      <w:proofErr w:type="spellStart"/>
      <w:r w:rsidR="00A405FC">
        <w:t>Pyinstaller</w:t>
      </w:r>
      <w:proofErr w:type="spellEnd"/>
      <w:r w:rsidR="00B86249">
        <w:t xml:space="preserve"> within your Python IDE</w:t>
      </w:r>
      <w:r w:rsidR="00A405FC">
        <w:t xml:space="preserve">, using the source files provided at the </w:t>
      </w:r>
      <w:proofErr w:type="spellStart"/>
      <w:r w:rsidR="00A405FC">
        <w:t>Github</w:t>
      </w:r>
      <w:proofErr w:type="spellEnd"/>
      <w:r w:rsidR="00A405FC">
        <w:t xml:space="preserve"> repository</w:t>
      </w:r>
      <w:r>
        <w:t xml:space="preserve">, </w:t>
      </w:r>
      <w:r>
        <w:rPr>
          <w:i/>
        </w:rPr>
        <w:t xml:space="preserve">via </w:t>
      </w:r>
      <w:r>
        <w:t>the process below</w:t>
      </w:r>
      <w:r w:rsidR="00A405FC">
        <w:t>.</w:t>
      </w:r>
    </w:p>
    <w:p w:rsidR="00DC6C11" w:rsidRDefault="00DC6C11" w:rsidP="00DC6C11"/>
    <w:p w:rsidR="00ED266A" w:rsidRDefault="00ED266A" w:rsidP="00ED266A">
      <w:pPr>
        <w:pStyle w:val="LEUHeadingTwo"/>
        <w:spacing w:after="120"/>
        <w:jc w:val="both"/>
        <w:rPr>
          <w:color w:val="000000" w:themeColor="text1"/>
        </w:rPr>
      </w:pPr>
      <w:r>
        <w:rPr>
          <w:color w:val="000000" w:themeColor="text1"/>
        </w:rPr>
        <w:t xml:space="preserve">Build your own </w:t>
      </w:r>
      <w:r>
        <w:rPr>
          <w:color w:val="000000" w:themeColor="text1"/>
        </w:rPr>
        <w:t>StrEmbed-5-4</w:t>
      </w:r>
      <w:r>
        <w:rPr>
          <w:color w:val="000000" w:themeColor="text1"/>
        </w:rPr>
        <w:t xml:space="preserve"> executable</w:t>
      </w:r>
    </w:p>
    <w:p w:rsidR="00ED266A" w:rsidRDefault="00ED266A" w:rsidP="00ED266A">
      <w:r>
        <w:t xml:space="preserve">Alternatively, you can build an executable from source using </w:t>
      </w:r>
      <w:hyperlink r:id="rId14" w:history="1">
        <w:proofErr w:type="spellStart"/>
        <w:r w:rsidRPr="00A6368C">
          <w:rPr>
            <w:rStyle w:val="Hyperlink"/>
          </w:rPr>
          <w:t>Pyinstaller</w:t>
        </w:r>
        <w:proofErr w:type="spellEnd"/>
      </w:hyperlink>
      <w:r>
        <w:t>, as follows</w:t>
      </w:r>
      <w:r w:rsidR="00A6368C">
        <w:t>, in the command line</w:t>
      </w:r>
      <w:r>
        <w:t>:</w:t>
      </w:r>
    </w:p>
    <w:p w:rsidR="00ED266A" w:rsidRDefault="00ED266A" w:rsidP="00ED266A"/>
    <w:p w:rsidR="00ED266A" w:rsidRPr="00B86249" w:rsidRDefault="00ED266A" w:rsidP="00ED266A">
      <w:pPr>
        <w:rPr>
          <w:rFonts w:ascii="Courier New" w:hAnsi="Courier New"/>
        </w:rPr>
      </w:pPr>
      <w:r>
        <w:tab/>
      </w:r>
      <w:proofErr w:type="spellStart"/>
      <w:proofErr w:type="gramStart"/>
      <w:r>
        <w:rPr>
          <w:rFonts w:ascii="Courier New" w:hAnsi="Courier New"/>
        </w:rPr>
        <w:t>p</w:t>
      </w:r>
      <w:r w:rsidRPr="00B86249">
        <w:rPr>
          <w:rFonts w:ascii="Courier New" w:hAnsi="Courier New"/>
        </w:rPr>
        <w:t>yinstaller</w:t>
      </w:r>
      <w:proofErr w:type="spellEnd"/>
      <w:proofErr w:type="gramEnd"/>
      <w:r w:rsidRPr="00B86249">
        <w:rPr>
          <w:rFonts w:ascii="Courier New" w:hAnsi="Courier New"/>
        </w:rPr>
        <w:t xml:space="preserve"> </w:t>
      </w:r>
      <w:r>
        <w:rPr>
          <w:rFonts w:ascii="Courier New" w:hAnsi="Courier New"/>
        </w:rPr>
        <w:t>--</w:t>
      </w:r>
      <w:proofErr w:type="spellStart"/>
      <w:r w:rsidRPr="00B86249">
        <w:rPr>
          <w:rFonts w:ascii="Courier New" w:hAnsi="Courier New"/>
        </w:rPr>
        <w:t>onefile</w:t>
      </w:r>
      <w:proofErr w:type="spellEnd"/>
      <w:r w:rsidRPr="00B86249">
        <w:rPr>
          <w:rFonts w:ascii="Courier New" w:hAnsi="Courier New"/>
        </w:rPr>
        <w:t xml:space="preserve"> </w:t>
      </w:r>
      <w:r>
        <w:rPr>
          <w:rFonts w:ascii="Courier New" w:hAnsi="Courier New"/>
        </w:rPr>
        <w:t>--</w:t>
      </w:r>
      <w:proofErr w:type="spellStart"/>
      <w:r w:rsidRPr="00B86249">
        <w:rPr>
          <w:rFonts w:ascii="Courier New" w:hAnsi="Courier New"/>
        </w:rPr>
        <w:t>noconsole</w:t>
      </w:r>
      <w:proofErr w:type="spellEnd"/>
      <w:r w:rsidRPr="00B86249">
        <w:rPr>
          <w:rFonts w:ascii="Courier New" w:hAnsi="Courier New"/>
        </w:rPr>
        <w:t xml:space="preserve"> StrEmbed_5_</w:t>
      </w:r>
      <w:r>
        <w:rPr>
          <w:rFonts w:ascii="Courier New" w:hAnsi="Courier New"/>
        </w:rPr>
        <w:t>4</w:t>
      </w:r>
      <w:r w:rsidRPr="00B86249">
        <w:rPr>
          <w:rFonts w:ascii="Courier New" w:hAnsi="Courier New"/>
        </w:rPr>
        <w:t>.py</w:t>
      </w:r>
    </w:p>
    <w:p w:rsidR="00ED266A" w:rsidRDefault="00ED266A" w:rsidP="00ED266A"/>
    <w:p w:rsidR="00ED266A" w:rsidRDefault="00ED266A" w:rsidP="00ED266A">
      <w:proofErr w:type="gramStart"/>
      <w:r>
        <w:t>where</w:t>
      </w:r>
      <w:proofErr w:type="gramEnd"/>
      <w:r>
        <w:t xml:space="preserve"> the </w:t>
      </w:r>
      <w:r w:rsidRPr="00B86249">
        <w:rPr>
          <w:rFonts w:ascii="Courier New" w:hAnsi="Courier New" w:cs="Courier New"/>
        </w:rPr>
        <w:t>--</w:t>
      </w:r>
      <w:proofErr w:type="spellStart"/>
      <w:r w:rsidRPr="00B86249">
        <w:rPr>
          <w:rFonts w:ascii="Courier New" w:hAnsi="Courier New" w:cs="Courier New"/>
        </w:rPr>
        <w:t>onefile</w:t>
      </w:r>
      <w:proofErr w:type="spellEnd"/>
      <w:r>
        <w:t xml:space="preserve"> tag creates a single executable file (recommended) and the </w:t>
      </w:r>
      <w:r>
        <w:rPr>
          <w:rFonts w:ascii="Courier New" w:hAnsi="Courier New" w:cs="Courier New"/>
        </w:rPr>
        <w:t>--</w:t>
      </w:r>
      <w:proofErr w:type="spellStart"/>
      <w:r w:rsidRPr="00B86249">
        <w:rPr>
          <w:rFonts w:ascii="Courier New" w:hAnsi="Courier New" w:cs="Courier New"/>
        </w:rPr>
        <w:t>noconsole</w:t>
      </w:r>
      <w:proofErr w:type="spellEnd"/>
      <w:r>
        <w:t xml:space="preserve"> tag (optional) creates an application without a console window. The latter should be removed and </w:t>
      </w:r>
      <w:proofErr w:type="spellStart"/>
      <w:r>
        <w:t>Pyinstaller</w:t>
      </w:r>
      <w:proofErr w:type="spellEnd"/>
      <w:r>
        <w:t xml:space="preserve"> rerun if any errors occur during file creation, to allow debugging. More advice on installing and running </w:t>
      </w:r>
      <w:proofErr w:type="spellStart"/>
      <w:r>
        <w:t>Pyinstaller</w:t>
      </w:r>
      <w:proofErr w:type="spellEnd"/>
      <w:r>
        <w:t xml:space="preserve"> is available </w:t>
      </w:r>
      <w:hyperlink r:id="rId15" w:history="1">
        <w:r w:rsidRPr="00B86249">
          <w:rPr>
            <w:rStyle w:val="Hyperlink"/>
          </w:rPr>
          <w:t>h</w:t>
        </w:r>
        <w:r w:rsidRPr="00B86249">
          <w:rPr>
            <w:rStyle w:val="Hyperlink"/>
          </w:rPr>
          <w:t>e</w:t>
        </w:r>
        <w:r w:rsidRPr="00B86249">
          <w:rPr>
            <w:rStyle w:val="Hyperlink"/>
          </w:rPr>
          <w:t>re</w:t>
        </w:r>
      </w:hyperlink>
      <w:r>
        <w:t>.</w:t>
      </w:r>
    </w:p>
    <w:p w:rsidR="00ED266A" w:rsidRDefault="00ED266A" w:rsidP="00ED266A"/>
    <w:p w:rsidR="00ED266A" w:rsidRDefault="00ED266A" w:rsidP="00ED266A">
      <w:pPr>
        <w:pStyle w:val="LEUHeadingTwo"/>
        <w:spacing w:after="120"/>
        <w:jc w:val="both"/>
        <w:rPr>
          <w:color w:val="000000" w:themeColor="text1"/>
        </w:rPr>
      </w:pPr>
      <w:r>
        <w:rPr>
          <w:color w:val="000000" w:themeColor="text1"/>
        </w:rPr>
        <w:t>Running StrEmbed-5-4 as a Python script in a Python IDE</w:t>
      </w:r>
    </w:p>
    <w:p w:rsidR="00ED266A" w:rsidRDefault="00ED266A" w:rsidP="00ED266A">
      <w:r>
        <w:t xml:space="preserve">Download or clone the repository from </w:t>
      </w:r>
      <w:proofErr w:type="spellStart"/>
      <w:r>
        <w:t>Github</w:t>
      </w:r>
      <w:proofErr w:type="spellEnd"/>
      <w:r>
        <w:t xml:space="preserve"> </w:t>
      </w:r>
      <w:hyperlink r:id="rId16" w:history="1">
        <w:r w:rsidRPr="003223E4">
          <w:rPr>
            <w:rStyle w:val="Hyperlink"/>
          </w:rPr>
          <w:t>here</w:t>
        </w:r>
      </w:hyperlink>
      <w:r>
        <w:t>, ensuring the “Images” folder is at the same path as the main script, StrEmbed_5_4.py, and the secondary modules, step_parse_5_4.py and wxDisplay.py.</w:t>
      </w:r>
    </w:p>
    <w:p w:rsidR="00ED266A" w:rsidRDefault="00ED266A" w:rsidP="00ED266A"/>
    <w:p w:rsidR="00CD7F73" w:rsidRPr="00EB7DC1" w:rsidRDefault="00F761D2" w:rsidP="008541B1">
      <w:pPr>
        <w:pStyle w:val="LEUHeadingOne"/>
        <w:jc w:val="both"/>
        <w:rPr>
          <w:color w:val="000000" w:themeColor="text1"/>
        </w:rPr>
      </w:pPr>
      <w:r>
        <w:rPr>
          <w:color w:val="000000" w:themeColor="text1"/>
        </w:rPr>
        <w:t>Using StrEmbed-5-4</w:t>
      </w:r>
    </w:p>
    <w:p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7"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8" w:history="1">
        <w:proofErr w:type="spellStart"/>
        <w:r w:rsidR="004E58A0" w:rsidRPr="009C7A7E">
          <w:rPr>
            <w:rStyle w:val="Hyperlink"/>
            <w:sz w:val="22"/>
            <w:szCs w:val="22"/>
          </w:rPr>
          <w:t>FreeCAD</w:t>
        </w:r>
        <w:proofErr w:type="spellEnd"/>
      </w:hyperlink>
      <w:r w:rsidR="004E58A0" w:rsidRPr="009C7A7E">
        <w:rPr>
          <w:color w:val="000000" w:themeColor="text1"/>
          <w:sz w:val="22"/>
          <w:szCs w:val="22"/>
        </w:rPr>
        <w:t>.</w:t>
      </w:r>
    </w:p>
    <w:p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rsidR="000D7910" w:rsidRDefault="000D7910" w:rsidP="009C7A7E"/>
    <w:p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F761D2">
        <w:rPr>
          <w:color w:val="000000" w:themeColor="text1"/>
          <w:sz w:val="22"/>
          <w:szCs w:val="22"/>
        </w:rPr>
        <w:t>StrEmbed-5-4</w:t>
      </w:r>
    </w:p>
    <w:p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lastRenderedPageBreak/>
        <w:t xml:space="preserve">Run </w:t>
      </w:r>
      <w:r w:rsidR="00F761D2">
        <w:rPr>
          <w:rFonts w:cs="Arial"/>
          <w:color w:val="000000" w:themeColor="text1"/>
          <w:sz w:val="22"/>
          <w:szCs w:val="22"/>
        </w:rPr>
        <w:t>StrEmbed-5-4</w:t>
      </w:r>
      <w:r w:rsidRPr="009C7A7E">
        <w:rPr>
          <w:rFonts w:cs="Arial"/>
          <w:color w:val="000000" w:themeColor="text1"/>
          <w:sz w:val="22"/>
          <w:szCs w:val="22"/>
        </w:rPr>
        <w:t xml:space="preserve"> by any of the methods described in the previous section.</w:t>
      </w:r>
    </w:p>
    <w:p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menu (File → Open) or the “</w:t>
      </w:r>
      <w:r w:rsidR="0047342F">
        <w:rPr>
          <w:rFonts w:cs="Arial"/>
          <w:color w:val="000000" w:themeColor="text1"/>
          <w:sz w:val="22"/>
          <w:szCs w:val="22"/>
        </w:rPr>
        <w:t>F</w:t>
      </w:r>
      <w:r w:rsidRPr="009C7A7E">
        <w:rPr>
          <w:rFonts w:cs="Arial"/>
          <w:color w:val="000000" w:themeColor="text1"/>
          <w:sz w:val="22"/>
          <w:szCs w:val="22"/>
        </w:rPr>
        <w:t xml:space="preserve">ile open” icon on the toolbar 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w:instrText>
      </w:r>
      <w:r w:rsidR="0078294A">
        <w:rPr>
          <w:rFonts w:cs="Arial"/>
          <w:color w:val="000000" w:themeColor="text1"/>
          <w:sz w:val="22"/>
          <w:szCs w:val="22"/>
        </w:rPr>
      </w:r>
      <w:r w:rsidR="0078294A">
        <w:rPr>
          <w:rFonts w:cs="Arial"/>
          <w:color w:val="000000" w:themeColor="text1"/>
          <w:sz w:val="22"/>
          <w:szCs w:val="22"/>
        </w:rPr>
        <w:instrText xml:space="preserve"> \* MERGEFORMAT </w:instrText>
      </w:r>
      <w:r w:rsidR="0078294A">
        <w:rPr>
          <w:rFonts w:cs="Arial"/>
          <w:color w:val="000000" w:themeColor="text1"/>
          <w:sz w:val="22"/>
          <w:szCs w:val="22"/>
        </w:rPr>
        <w:fldChar w:fldCharType="separate"/>
      </w:r>
      <w:r w:rsidR="0078294A" w:rsidRPr="0078294A">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xml:space="preserve">. The example used hereafter for illustration is “Torch </w:t>
      </w:r>
      <w:proofErr w:type="spellStart"/>
      <w:r w:rsidRPr="009C7A7E">
        <w:rPr>
          <w:rFonts w:cs="Arial"/>
          <w:color w:val="000000" w:themeColor="text1"/>
          <w:sz w:val="22"/>
          <w:szCs w:val="22"/>
        </w:rPr>
        <w:t>Assembly.STEP</w:t>
      </w:r>
      <w:proofErr w:type="spellEnd"/>
      <w:r w:rsidRPr="009C7A7E">
        <w:rPr>
          <w:rFonts w:cs="Arial"/>
          <w:color w:val="000000" w:themeColor="text1"/>
          <w:sz w:val="22"/>
          <w:szCs w:val="22"/>
        </w:rPr>
        <w:t>”,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StrEmbed-5-4</w:t>
      </w:r>
      <w:r w:rsidR="00123B5D">
        <w:rPr>
          <w:rFonts w:cs="Arial"/>
          <w:color w:val="000000" w:themeColor="text1"/>
          <w:sz w:val="22"/>
          <w:szCs w:val="22"/>
        </w:rPr>
        <w:t>. Some other examples are also presented.</w:t>
      </w:r>
    </w:p>
    <w:p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6734"/>
      </w:tblGrid>
      <w:tr w:rsidR="00940C72" w:rsidRPr="009E16C8" w:rsidTr="004239E3">
        <w:trPr>
          <w:trHeight w:val="1686"/>
          <w:jc w:val="center"/>
        </w:trPr>
        <w:tc>
          <w:tcPr>
            <w:tcW w:w="3039" w:type="dxa"/>
            <w:tcBorders>
              <w:top w:val="single" w:sz="4" w:space="0" w:color="auto"/>
              <w:left w:val="single" w:sz="4" w:space="0" w:color="auto"/>
              <w:bottom w:val="single" w:sz="4" w:space="0" w:color="auto"/>
              <w:right w:val="single" w:sz="4" w:space="0" w:color="auto"/>
            </w:tcBorders>
            <w:vAlign w:val="center"/>
          </w:tcPr>
          <w:p w:rsidR="00940C72" w:rsidRPr="009E16C8" w:rsidRDefault="00940C72" w:rsidP="00940C7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C6E83" wp14:editId="23786E6F">
                  <wp:extent cx="1440000" cy="898348"/>
                  <wp:effectExtent l="0" t="0" r="8255" b="0"/>
                  <wp:docPr id="24" name="Picture 24" descr="C:\Users\prehr\.spyder-py3\_GUI development\StrEmbed-5-3\_5-3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StrEmbed-5-3\_5-3 users manual and notes\fileop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898348"/>
                          </a:xfrm>
                          <a:prstGeom prst="rect">
                            <a:avLst/>
                          </a:prstGeom>
                          <a:noFill/>
                          <a:ln>
                            <a:noFill/>
                          </a:ln>
                        </pic:spPr>
                      </pic:pic>
                    </a:graphicData>
                  </a:graphic>
                </wp:inline>
              </w:drawing>
            </w:r>
          </w:p>
        </w:tc>
        <w:tc>
          <w:tcPr>
            <w:tcW w:w="5318" w:type="dxa"/>
            <w:vMerge w:val="restart"/>
            <w:tcBorders>
              <w:top w:val="single" w:sz="4" w:space="0" w:color="auto"/>
              <w:left w:val="single" w:sz="4" w:space="0" w:color="auto"/>
              <w:right w:val="single" w:sz="4" w:space="0" w:color="auto"/>
            </w:tcBorders>
          </w:tcPr>
          <w:p w:rsidR="00940C72" w:rsidRPr="009E16C8" w:rsidRDefault="00940C72"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41E2DAA3" wp14:editId="36EA84BE">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40C72" w:rsidRPr="009E16C8" w:rsidTr="004239E3">
        <w:trPr>
          <w:trHeight w:val="1686"/>
          <w:jc w:val="center"/>
        </w:trPr>
        <w:tc>
          <w:tcPr>
            <w:tcW w:w="3039" w:type="dxa"/>
            <w:tcBorders>
              <w:top w:val="single" w:sz="4" w:space="0" w:color="auto"/>
              <w:left w:val="single" w:sz="4" w:space="0" w:color="auto"/>
              <w:bottom w:val="single" w:sz="4" w:space="0" w:color="auto"/>
              <w:right w:val="single" w:sz="4" w:space="0" w:color="auto"/>
            </w:tcBorders>
            <w:vAlign w:val="center"/>
          </w:tcPr>
          <w:p w:rsidR="00940C72" w:rsidRPr="00ED0DD2" w:rsidRDefault="00940C72" w:rsidP="00940C7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41E1709" wp14:editId="2166A663">
                  <wp:extent cx="1440000" cy="1122936"/>
                  <wp:effectExtent l="0" t="0" r="8255" b="1270"/>
                  <wp:docPr id="25" name="Picture 25" descr="C:\Users\prehr\.spyder-py3\_GUI development\StrEmbed-5-3\_5-3 users manual and notes\fileop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StrEmbed-5-3\_5-3 users manual and notes\fileope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000" cy="1122936"/>
                          </a:xfrm>
                          <a:prstGeom prst="rect">
                            <a:avLst/>
                          </a:prstGeom>
                          <a:noFill/>
                          <a:ln>
                            <a:noFill/>
                          </a:ln>
                        </pic:spPr>
                      </pic:pic>
                    </a:graphicData>
                  </a:graphic>
                </wp:inline>
              </w:drawing>
            </w:r>
          </w:p>
        </w:tc>
        <w:tc>
          <w:tcPr>
            <w:tcW w:w="5318" w:type="dxa"/>
            <w:vMerge/>
            <w:tcBorders>
              <w:left w:val="single" w:sz="4" w:space="0" w:color="auto"/>
              <w:bottom w:val="single" w:sz="4" w:space="0" w:color="auto"/>
              <w:right w:val="single" w:sz="4" w:space="0" w:color="auto"/>
            </w:tcBorders>
          </w:tcPr>
          <w:p w:rsidR="00940C72" w:rsidRPr="00940C72" w:rsidRDefault="00940C72" w:rsidP="00664463">
            <w:pPr>
              <w:spacing w:after="0" w:line="360" w:lineRule="auto"/>
              <w:jc w:val="center"/>
              <w:rPr>
                <w:rFonts w:ascii="Cambria" w:eastAsiaTheme="minorHAnsi" w:hAnsi="Cambria" w:cstheme="minorBidi"/>
                <w:noProof/>
                <w:lang w:eastAsia="en-GB"/>
              </w:rPr>
            </w:pPr>
          </w:p>
        </w:tc>
      </w:tr>
      <w:tr w:rsidR="009C7A7E" w:rsidRPr="0078294A" w:rsidTr="004239E3">
        <w:trPr>
          <w:jc w:val="center"/>
        </w:trPr>
        <w:tc>
          <w:tcPr>
            <w:tcW w:w="8357" w:type="dxa"/>
            <w:gridSpan w:val="2"/>
            <w:tcBorders>
              <w:top w:val="single" w:sz="4" w:space="0" w:color="auto"/>
            </w:tcBorders>
          </w:tcPr>
          <w:p w:rsidR="009C7A7E" w:rsidRPr="009C7A7E" w:rsidRDefault="0078294A" w:rsidP="0078294A">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w:t>
            </w:r>
            <w:r w:rsidR="00940C72">
              <w:rPr>
                <w:color w:val="000000" w:themeColor="text1"/>
                <w:sz w:val="18"/>
                <w:szCs w:val="18"/>
              </w:rPr>
              <w:t>, top</w:t>
            </w:r>
            <w:r w:rsidR="009E16C8">
              <w:rPr>
                <w:color w:val="000000" w:themeColor="text1"/>
                <w:sz w:val="18"/>
                <w:szCs w:val="18"/>
              </w:rPr>
              <w:t>: via menu.</w:t>
            </w:r>
            <w:r w:rsidR="00664463">
              <w:rPr>
                <w:color w:val="000000" w:themeColor="text1"/>
                <w:sz w:val="18"/>
                <w:szCs w:val="18"/>
              </w:rPr>
              <w:t xml:space="preserve"> </w:t>
            </w:r>
            <w:r w:rsidR="00940C72">
              <w:rPr>
                <w:color w:val="000000" w:themeColor="text1"/>
                <w:sz w:val="18"/>
                <w:szCs w:val="18"/>
              </w:rPr>
              <w:t>Left, bottom</w:t>
            </w:r>
            <w:r w:rsidR="009E16C8">
              <w:rPr>
                <w:color w:val="000000" w:themeColor="text1"/>
                <w:sz w:val="18"/>
                <w:szCs w:val="18"/>
              </w:rPr>
              <w:t>: via icon on toolbar.</w:t>
            </w:r>
            <w:r w:rsidR="00664463">
              <w:rPr>
                <w:color w:val="000000" w:themeColor="text1"/>
                <w:sz w:val="18"/>
                <w:szCs w:val="18"/>
              </w:rPr>
              <w:t xml:space="preserve"> Right: file dialog.</w:t>
            </w:r>
          </w:p>
        </w:tc>
      </w:tr>
    </w:tbl>
    <w:p w:rsidR="0078294A" w:rsidRDefault="0078294A" w:rsidP="009B4D0D">
      <w:pPr>
        <w:pStyle w:val="LEUBodyText"/>
        <w:numPr>
          <w:ilvl w:val="0"/>
          <w:numId w:val="1"/>
        </w:numPr>
        <w:ind w:left="567" w:hanging="567"/>
        <w:jc w:val="both"/>
        <w:rPr>
          <w:rFonts w:cs="Arial"/>
          <w:color w:val="000000" w:themeColor="text1"/>
          <w:sz w:val="22"/>
          <w:szCs w:val="22"/>
        </w:rPr>
      </w:pPr>
    </w:p>
    <w:p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top-left and</w:t>
      </w:r>
      <w:r w:rsidR="009B4D0D">
        <w:rPr>
          <w:rFonts w:cs="Arial"/>
          <w:color w:val="000000" w:themeColor="text1"/>
          <w:sz w:val="22"/>
          <w:szCs w:val="22"/>
        </w:rPr>
        <w:t xml:space="preserve"> as a directed graph in the </w:t>
      </w:r>
      <w:r w:rsidR="00123B5D">
        <w:rPr>
          <w:rFonts w:cs="Arial"/>
          <w:color w:val="000000" w:themeColor="text1"/>
          <w:sz w:val="22"/>
          <w:szCs w:val="22"/>
        </w:rPr>
        <w:t xml:space="preserve">form of a Hasse diagram in the </w:t>
      </w:r>
      <w:r w:rsidR="009B4D0D">
        <w:rPr>
          <w:rFonts w:cs="Arial"/>
          <w:color w:val="000000" w:themeColor="text1"/>
          <w:sz w:val="22"/>
          <w:szCs w:val="22"/>
        </w:rPr>
        <w:t xml:space="preserve">“lattice view” on the </w:t>
      </w:r>
      <w:r w:rsidR="0047342F">
        <w:rPr>
          <w:rFonts w:cs="Arial"/>
          <w:color w:val="000000" w:themeColor="text1"/>
          <w:sz w:val="22"/>
          <w:szCs w:val="22"/>
        </w:rPr>
        <w:t>bottom-left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 xml:space="preserve">in the top-right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bottom-right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 </w:t>
      </w:r>
      <w:r w:rsidR="00FA075F">
        <w:rPr>
          <w:rFonts w:cs="Arial"/>
          <w:color w:val="000000" w:themeColor="text1"/>
          <w:sz w:val="22"/>
          <w:szCs w:val="22"/>
        </w:rPr>
        <w:fldChar w:fldCharType="begin"/>
      </w:r>
      <w:r w:rsidR="00FA075F">
        <w:rPr>
          <w:rFonts w:cs="Arial"/>
          <w:color w:val="000000" w:themeColor="text1"/>
          <w:sz w:val="22"/>
          <w:szCs w:val="22"/>
        </w:rPr>
        <w:instrText xml:space="preserve"> REF _Ref48221780 \h </w:instrText>
      </w:r>
      <w:r w:rsidR="00FA075F">
        <w:rPr>
          <w:rFonts w:cs="Arial"/>
          <w:color w:val="000000" w:themeColor="text1"/>
          <w:sz w:val="22"/>
          <w:szCs w:val="22"/>
        </w:rPr>
      </w:r>
      <w:r w:rsidR="00FA075F">
        <w:rPr>
          <w:rFonts w:cs="Arial"/>
          <w:color w:val="000000" w:themeColor="text1"/>
          <w:sz w:val="22"/>
          <w:szCs w:val="22"/>
        </w:rPr>
        <w:instrText xml:space="preserve"> \* MERGEFORMAT </w:instrText>
      </w:r>
      <w:r w:rsidR="00FA075F">
        <w:rPr>
          <w:rFonts w:cs="Arial"/>
          <w:color w:val="000000" w:themeColor="text1"/>
          <w:sz w:val="22"/>
          <w:szCs w:val="22"/>
        </w:rPr>
        <w:fldChar w:fldCharType="separate"/>
      </w:r>
      <w:r w:rsidR="00FA075F" w:rsidRPr="00FA075F">
        <w:rPr>
          <w:rFonts w:cs="Arial"/>
          <w:color w:val="000000" w:themeColor="text1"/>
          <w:sz w:val="22"/>
          <w:szCs w:val="22"/>
        </w:rPr>
        <w:t xml:space="preserve">Figure </w:t>
      </w:r>
      <w:r w:rsidR="00FA075F" w:rsidRPr="00FA075F">
        <w:rPr>
          <w:rFonts w:cs="Arial"/>
          <w:color w:val="000000" w:themeColor="text1"/>
          <w:sz w:val="22"/>
          <w:szCs w:val="22"/>
        </w:rPr>
        <w:t>2</w:t>
      </w:r>
      <w:r w:rsidR="00FA075F">
        <w:rPr>
          <w:rFonts w:cs="Arial"/>
          <w:color w:val="000000" w:themeColor="text1"/>
          <w:sz w:val="22"/>
          <w:szCs w:val="22"/>
        </w:rPr>
        <w:fldChar w:fldCharType="end"/>
      </w:r>
      <w:r w:rsidR="00FA075F">
        <w:rPr>
          <w:rFonts w:cs="Arial"/>
          <w:color w:val="000000" w:themeColor="text1"/>
          <w:sz w:val="22"/>
          <w:szCs w:val="22"/>
        </w:rPr>
        <w:t>.</w:t>
      </w:r>
    </w:p>
    <w:p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2" w:history="1">
        <w:proofErr w:type="spellStart"/>
        <w:r w:rsidR="00123E58" w:rsidRPr="0078294A">
          <w:rPr>
            <w:rStyle w:val="Hyperlink"/>
            <w:rFonts w:cs="Arial"/>
            <w:sz w:val="22"/>
            <w:szCs w:val="22"/>
          </w:rPr>
          <w:t>Matplotlib</w:t>
        </w:r>
      </w:hyperlink>
      <w:r w:rsidR="00123E58">
        <w:rPr>
          <w:rFonts w:cs="Arial"/>
          <w:color w:val="000000" w:themeColor="text1"/>
          <w:sz w:val="22"/>
          <w:szCs w:val="22"/>
        </w:rPr>
        <w:t>’s</w:t>
      </w:r>
      <w:proofErr w:type="spellEnd"/>
      <w:r w:rsidR="00123E58">
        <w:rPr>
          <w:rFonts w:cs="Arial"/>
          <w:color w:val="000000" w:themeColor="text1"/>
          <w:sz w:val="22"/>
          <w:szCs w:val="22"/>
        </w:rPr>
        <w:t xml:space="preserve"> </w:t>
      </w:r>
      <w:hyperlink r:id="rId23" w:history="1">
        <w:proofErr w:type="spellStart"/>
        <w:r w:rsidR="00123E58" w:rsidRPr="0078294A">
          <w:rPr>
            <w:rStyle w:val="Hyperlink"/>
            <w:rFonts w:cs="Arial"/>
            <w:sz w:val="22"/>
            <w:szCs w:val="22"/>
          </w:rPr>
          <w:t>FigureCanvas</w:t>
        </w:r>
        <w:proofErr w:type="spellEnd"/>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rsidR="00797E2B" w:rsidRDefault="00797E2B" w:rsidP="00797E2B">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C30C77" w:rsidRPr="009E16C8" w:rsidTr="003E3447">
        <w:tc>
          <w:tcPr>
            <w:tcW w:w="10337" w:type="dxa"/>
          </w:tcPr>
          <w:p w:rsidR="00C30C77" w:rsidRPr="009E16C8" w:rsidRDefault="002F3F27" w:rsidP="0043203B">
            <w:pPr>
              <w:spacing w:after="0" w:line="360" w:lineRule="auto"/>
              <w:jc w:val="center"/>
              <w:rPr>
                <w:rFonts w:ascii="Cambria" w:eastAsiaTheme="minorHAnsi" w:hAnsi="Cambria" w:cstheme="minorBidi"/>
                <w:noProof/>
                <w:lang w:eastAsia="en-GB"/>
              </w:rPr>
            </w:pPr>
            <w:r w:rsidRPr="002F3F27">
              <w:rPr>
                <w:rFonts w:ascii="Cambria" w:eastAsiaTheme="minorHAnsi" w:hAnsi="Cambria" w:cstheme="minorBidi"/>
                <w:noProof/>
                <w:lang w:eastAsia="en-GB"/>
              </w:rPr>
              <w:lastRenderedPageBreak/>
              <w:drawing>
                <wp:inline distT="0" distB="0" distL="0" distR="0">
                  <wp:extent cx="5400000" cy="2927578"/>
                  <wp:effectExtent l="19050" t="19050" r="10795" b="25400"/>
                  <wp:docPr id="7" name="Picture 7" descr="C:\Users\prehr\.spyder-py3\_GUI development\_Repos\StrEmbed-5-4\_5-4 users manual and notes\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_Repos\StrEmbed-5-4\_5-4 users manual and notes\f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2927578"/>
                          </a:xfrm>
                          <a:prstGeom prst="rect">
                            <a:avLst/>
                          </a:prstGeom>
                          <a:noFill/>
                          <a:ln w="6350">
                            <a:solidFill>
                              <a:schemeClr val="tx1"/>
                            </a:solidFill>
                          </a:ln>
                        </pic:spPr>
                      </pic:pic>
                    </a:graphicData>
                  </a:graphic>
                </wp:inline>
              </w:drawing>
            </w:r>
            <w:bookmarkStart w:id="1" w:name="_GoBack"/>
            <w:bookmarkEnd w:id="1"/>
          </w:p>
        </w:tc>
      </w:tr>
      <w:tr w:rsidR="00797E2B" w:rsidRPr="0078294A" w:rsidTr="0043203B">
        <w:tc>
          <w:tcPr>
            <w:tcW w:w="10337" w:type="dxa"/>
          </w:tcPr>
          <w:p w:rsidR="00797E2B" w:rsidRPr="009C7A7E" w:rsidRDefault="0078294A" w:rsidP="00FD3FD5">
            <w:pPr>
              <w:pStyle w:val="LEUBodyText"/>
              <w:keepNext/>
              <w:jc w:val="center"/>
              <w:rPr>
                <w:color w:val="000000" w:themeColor="text1"/>
                <w:sz w:val="18"/>
                <w:szCs w:val="18"/>
              </w:rPr>
            </w:pPr>
            <w:bookmarkStart w:id="2" w:name="_Ref48221780"/>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2</w:t>
            </w:r>
            <w:r w:rsidRPr="0078294A">
              <w:rPr>
                <w:color w:val="000000" w:themeColor="text1"/>
                <w:sz w:val="18"/>
                <w:szCs w:val="18"/>
              </w:rPr>
              <w:fldChar w:fldCharType="end"/>
            </w:r>
            <w:bookmarkEnd w:id="2"/>
            <w:r>
              <w:rPr>
                <w:color w:val="000000" w:themeColor="text1"/>
                <w:sz w:val="18"/>
                <w:szCs w:val="18"/>
              </w:rPr>
              <w:t xml:space="preserve">: </w:t>
            </w:r>
            <w:r w:rsidR="00AB2E03">
              <w:rPr>
                <w:color w:val="000000" w:themeColor="text1"/>
                <w:sz w:val="18"/>
                <w:szCs w:val="18"/>
              </w:rPr>
              <w:t>Selected items shown in blue in parts view (</w:t>
            </w:r>
            <w:r w:rsidR="002F3F27">
              <w:rPr>
                <w:color w:val="000000" w:themeColor="text1"/>
                <w:sz w:val="18"/>
                <w:szCs w:val="18"/>
              </w:rPr>
              <w:t>top-</w:t>
            </w:r>
            <w:r w:rsidR="00AB2E03">
              <w:rPr>
                <w:color w:val="000000" w:themeColor="text1"/>
                <w:sz w:val="18"/>
                <w:szCs w:val="18"/>
              </w:rPr>
              <w:t xml:space="preserve">left), outlined in blue in </w:t>
            </w:r>
            <w:r w:rsidR="00A72E8C">
              <w:rPr>
                <w:color w:val="000000" w:themeColor="text1"/>
                <w:sz w:val="18"/>
                <w:szCs w:val="18"/>
              </w:rPr>
              <w:t>selector</w:t>
            </w:r>
            <w:r w:rsidR="00AB2E03">
              <w:rPr>
                <w:color w:val="000000" w:themeColor="text1"/>
                <w:sz w:val="18"/>
                <w:szCs w:val="18"/>
              </w:rPr>
              <w:t xml:space="preserve"> view (</w:t>
            </w:r>
            <w:r w:rsidR="00FD3FD5">
              <w:rPr>
                <w:color w:val="000000" w:themeColor="text1"/>
                <w:sz w:val="18"/>
                <w:szCs w:val="18"/>
              </w:rPr>
              <w:t>top-right),</w:t>
            </w:r>
            <w:r w:rsidR="00AB2E03">
              <w:rPr>
                <w:color w:val="000000" w:themeColor="text1"/>
                <w:sz w:val="18"/>
                <w:szCs w:val="18"/>
              </w:rPr>
              <w:t xml:space="preserve"> with blue markers in lattice view (</w:t>
            </w:r>
            <w:r w:rsidR="00FD3FD5">
              <w:rPr>
                <w:color w:val="000000" w:themeColor="text1"/>
                <w:sz w:val="18"/>
                <w:szCs w:val="18"/>
              </w:rPr>
              <w:t>bottom-left</w:t>
            </w:r>
            <w:r w:rsidR="00AB2E03">
              <w:rPr>
                <w:color w:val="000000" w:themeColor="text1"/>
                <w:sz w:val="18"/>
                <w:szCs w:val="18"/>
              </w:rPr>
              <w:t>)</w:t>
            </w:r>
            <w:r w:rsidR="00FD3FD5">
              <w:rPr>
                <w:color w:val="000000" w:themeColor="text1"/>
                <w:sz w:val="18"/>
                <w:szCs w:val="18"/>
              </w:rPr>
              <w:t xml:space="preserve"> and as 3D objects in 3D view (bottom-right)</w:t>
            </w:r>
            <w:r w:rsidR="00AB2E03">
              <w:rPr>
                <w:color w:val="000000" w:themeColor="text1"/>
                <w:sz w:val="18"/>
                <w:szCs w:val="18"/>
              </w:rPr>
              <w:t xml:space="preserve">. Items checked in parts view appear in </w:t>
            </w:r>
            <w:r w:rsidR="00A72E8C">
              <w:rPr>
                <w:color w:val="000000" w:themeColor="text1"/>
                <w:sz w:val="18"/>
                <w:szCs w:val="18"/>
              </w:rPr>
              <w:t>selector</w:t>
            </w:r>
            <w:r w:rsidR="00AB2E03">
              <w:rPr>
                <w:color w:val="000000" w:themeColor="text1"/>
                <w:sz w:val="18"/>
                <w:szCs w:val="18"/>
              </w:rPr>
              <w:t xml:space="preserve"> view.</w:t>
            </w:r>
          </w:p>
        </w:tc>
      </w:tr>
    </w:tbl>
    <w:p w:rsidR="0078294A" w:rsidRDefault="0078294A" w:rsidP="00A47804">
      <w:pPr>
        <w:pStyle w:val="LEUBodyText"/>
        <w:jc w:val="both"/>
        <w:rPr>
          <w:rFonts w:cs="Arial"/>
          <w:color w:val="000000" w:themeColor="text1"/>
          <w:sz w:val="22"/>
          <w:szCs w:val="22"/>
        </w:rPr>
      </w:pPr>
    </w:p>
    <w:p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F761D2">
        <w:rPr>
          <w:rFonts w:cs="Arial"/>
          <w:color w:val="000000" w:themeColor="text1"/>
          <w:sz w:val="22"/>
          <w:szCs w:val="22"/>
        </w:rPr>
        <w:t xml:space="preserve"> StrEmbed-5-4</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 lattice theory.</w:t>
      </w:r>
    </w:p>
    <w:p w:rsidR="00FA075F" w:rsidRPr="00FA075F" w:rsidRDefault="00123E58" w:rsidP="00147E19">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t xml:space="preserve">When interacting with the Hasse diagram in the lattice view, if the user clicks the mouse away from any existing nodes, a new assembly will be created (in green) consisting of two new items: one is a subassembly at the click position and another is a part or subassembly containing all parts not contained by the first. </w:t>
      </w:r>
      <w:r w:rsidR="00FA075F" w:rsidRPr="00FA075F">
        <w:rPr>
          <w:rFonts w:cs="Arial"/>
          <w:color w:val="000000" w:themeColor="text1"/>
          <w:sz w:val="22"/>
          <w:szCs w:val="22"/>
        </w:rPr>
        <w:t>This functionality is intended to demonstrate</w:t>
      </w:r>
      <w:r w:rsidR="00FA075F">
        <w:rPr>
          <w:rFonts w:cs="Arial"/>
          <w:color w:val="000000" w:themeColor="text1"/>
          <w:sz w:val="22"/>
          <w:szCs w:val="22"/>
        </w:rPr>
        <w:t>:</w:t>
      </w:r>
      <w:r w:rsidR="00FA075F" w:rsidRPr="00FA075F">
        <w:rPr>
          <w:rFonts w:cs="Arial"/>
          <w:color w:val="000000" w:themeColor="text1"/>
          <w:sz w:val="22"/>
          <w:szCs w:val="22"/>
        </w:rPr>
        <w:t xml:space="preserve"> (a) the power of </w:t>
      </w:r>
      <w:r w:rsidR="00FA075F" w:rsidRPr="00FA075F">
        <w:rPr>
          <w:rFonts w:cs="Arial"/>
          <w:color w:val="000000" w:themeColor="text1"/>
          <w:sz w:val="22"/>
          <w:szCs w:val="22"/>
        </w:rPr>
        <w:t>lexicographic ranking/unranking, which allows very large assemblies to be visualised and manipulated without realisation of all possible combinations of parts</w:t>
      </w:r>
      <w:r w:rsidR="00FA075F">
        <w:rPr>
          <w:rFonts w:cs="Arial"/>
          <w:color w:val="000000" w:themeColor="text1"/>
          <w:sz w:val="22"/>
          <w:szCs w:val="22"/>
        </w:rPr>
        <w:t xml:space="preserve">; and (b) basic bill reconciliation </w:t>
      </w:r>
      <w:r w:rsidR="00FA075F">
        <w:rPr>
          <w:rFonts w:cs="Arial"/>
          <w:i/>
          <w:color w:val="000000" w:themeColor="text1"/>
          <w:sz w:val="22"/>
          <w:szCs w:val="22"/>
        </w:rPr>
        <w:t xml:space="preserve">via </w:t>
      </w:r>
      <w:r w:rsidR="00FA075F">
        <w:rPr>
          <w:rFonts w:cs="Arial"/>
          <w:color w:val="000000" w:themeColor="text1"/>
          <w:sz w:val="22"/>
          <w:szCs w:val="22"/>
        </w:rPr>
        <w:t>node/edge addition/deletion, as described later.</w:t>
      </w:r>
    </w:p>
    <w:p w:rsidR="00480AAF" w:rsidRPr="009B4D0D" w:rsidRDefault="00480AAF" w:rsidP="00797E2B">
      <w:pPr>
        <w:pStyle w:val="LEUBodyText"/>
        <w:jc w:val="both"/>
        <w:rPr>
          <w:rFonts w:cs="Arial"/>
          <w:color w:val="000000" w:themeColor="text1"/>
          <w:sz w:val="22"/>
          <w:szCs w:val="22"/>
        </w:rPr>
      </w:pPr>
    </w:p>
    <w:p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sidRPr="0078294A">
        <w:rPr>
          <w:rFonts w:cs="Arial"/>
          <w:color w:val="000000" w:themeColor="text1"/>
          <w:sz w:val="22"/>
          <w:szCs w:val="22"/>
        </w:rPr>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fldChar w:fldCharType="separate"/>
      </w:r>
      <w:r w:rsidR="0078294A" w:rsidRPr="0078294A">
        <w:rPr>
          <w:sz w:val="22"/>
          <w:szCs w:val="22"/>
        </w:rPr>
        <w:t xml:space="preserve">Table </w:t>
      </w:r>
      <w:r w:rsidR="0078294A" w:rsidRPr="0078294A">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rsidTr="0078294A">
        <w:trPr>
          <w:tblHeader/>
          <w:jc w:val="center"/>
        </w:trPr>
        <w:tc>
          <w:tcPr>
            <w:tcW w:w="8784" w:type="dxa"/>
            <w:gridSpan w:val="3"/>
          </w:tcPr>
          <w:p w:rsidR="0078294A" w:rsidRPr="00A47804" w:rsidRDefault="0078294A" w:rsidP="00A47804">
            <w:pPr>
              <w:pStyle w:val="LEUBodyText"/>
              <w:jc w:val="center"/>
              <w:rPr>
                <w:rFonts w:cs="Arial"/>
                <w:color w:val="000000" w:themeColor="text1"/>
                <w:sz w:val="18"/>
                <w:szCs w:val="18"/>
              </w:rPr>
            </w:pPr>
            <w:bookmarkStart w:id="3"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Pr="00A47804">
              <w:rPr>
                <w:noProof/>
                <w:sz w:val="18"/>
                <w:szCs w:val="18"/>
              </w:rPr>
              <w:t>1</w:t>
            </w:r>
            <w:r w:rsidRPr="00A47804">
              <w:rPr>
                <w:sz w:val="18"/>
                <w:szCs w:val="18"/>
              </w:rPr>
              <w:fldChar w:fldCharType="end"/>
            </w:r>
            <w:bookmarkEnd w:id="3"/>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rsidTr="0078294A">
        <w:trPr>
          <w:tblHeader/>
          <w:jc w:val="center"/>
        </w:trPr>
        <w:tc>
          <w:tcPr>
            <w:tcW w:w="1406"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0A2006" w:rsidRPr="00A47804" w:rsidTr="0078294A">
        <w:trPr>
          <w:trHeight w:val="86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rsidR="000A2006" w:rsidRPr="00A47804" w:rsidRDefault="000A2006" w:rsidP="00987EF3">
            <w:pPr>
              <w:pStyle w:val="LEUBodyText"/>
              <w:jc w:val="center"/>
              <w:rPr>
                <w:rFonts w:cs="Arial"/>
                <w:color w:val="000000" w:themeColor="text1"/>
                <w:sz w:val="18"/>
                <w:szCs w:val="18"/>
              </w:rPr>
            </w:pPr>
          </w:p>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rsidTr="0078294A">
        <w:trPr>
          <w:trHeight w:val="696"/>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rsidTr="0078294A">
        <w:trPr>
          <w:trHeight w:val="704"/>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Disaggregate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rsidTr="0078294A">
        <w:trPr>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rsidTr="0078294A">
        <w:trPr>
          <w:trHeight w:val="69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rsidTr="0078294A">
        <w:trPr>
          <w:trHeight w:val="694"/>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rsidTr="0078294A">
        <w:trPr>
          <w:trHeight w:val="802"/>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rsidTr="0078294A">
        <w:trPr>
          <w:trHeight w:val="828"/>
          <w:jc w:val="center"/>
        </w:trPr>
        <w:tc>
          <w:tcPr>
            <w:tcW w:w="1406"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8D24AE" w:rsidRPr="00A47804" w:rsidTr="0078294A">
        <w:trPr>
          <w:trHeight w:val="828"/>
          <w:jc w:val="center"/>
        </w:trPr>
        <w:tc>
          <w:tcPr>
            <w:tcW w:w="1406" w:type="dxa"/>
          </w:tcPr>
          <w:p w:rsidR="008D24AE" w:rsidRPr="00A47804" w:rsidRDefault="008D24AE" w:rsidP="00123B5D">
            <w:pPr>
              <w:pStyle w:val="LEUBodyText"/>
              <w:jc w:val="both"/>
              <w:rPr>
                <w:rFonts w:cs="Arial"/>
                <w:color w:val="000000" w:themeColor="text1"/>
                <w:sz w:val="18"/>
                <w:szCs w:val="18"/>
              </w:rPr>
            </w:pPr>
            <w:r w:rsidRPr="00A47804">
              <w:rPr>
                <w:rFonts w:cs="Arial"/>
                <w:color w:val="000000" w:themeColor="text1"/>
                <w:sz w:val="18"/>
                <w:szCs w:val="18"/>
              </w:rPr>
              <w:t>Reconcile assemblies</w:t>
            </w:r>
          </w:p>
        </w:tc>
        <w:tc>
          <w:tcPr>
            <w:tcW w:w="5535" w:type="dxa"/>
          </w:tcPr>
          <w:p w:rsidR="008D24AE" w:rsidRPr="00A47804" w:rsidRDefault="008D24AE" w:rsidP="008D24AE">
            <w:pPr>
              <w:pStyle w:val="LEUBodyText"/>
              <w:jc w:val="both"/>
              <w:rPr>
                <w:rFonts w:cs="Arial"/>
                <w:color w:val="000000" w:themeColor="text1"/>
                <w:sz w:val="18"/>
                <w:szCs w:val="18"/>
              </w:rPr>
            </w:pPr>
            <w:r w:rsidRPr="00A47804">
              <w:rPr>
                <w:rFonts w:cs="Arial"/>
                <w:color w:val="000000" w:themeColor="text1"/>
                <w:sz w:val="18"/>
                <w:szCs w:val="18"/>
              </w:rPr>
              <w:t>Calculate minimum number of operations necessary to transform one assembly into another using node/edge additions and deletions; report transformation cost to user</w:t>
            </w:r>
            <w:r w:rsidR="00123E58" w:rsidRPr="00A47804">
              <w:rPr>
                <w:rFonts w:cs="Arial"/>
                <w:color w:val="000000" w:themeColor="text1"/>
                <w:sz w:val="18"/>
                <w:szCs w:val="18"/>
              </w:rPr>
              <w:t xml:space="preserve"> (see next section)</w:t>
            </w:r>
          </w:p>
        </w:tc>
        <w:tc>
          <w:tcPr>
            <w:tcW w:w="1843" w:type="dxa"/>
            <w:vAlign w:val="bottom"/>
          </w:tcPr>
          <w:p w:rsidR="008D24AE" w:rsidRPr="00A47804" w:rsidRDefault="008D24AE" w:rsidP="00987EF3">
            <w:pPr>
              <w:pStyle w:val="LEUBodyText"/>
              <w:jc w:val="center"/>
              <w:rPr>
                <w:rFonts w:cs="Arial"/>
                <w:noProof/>
                <w:color w:val="000000" w:themeColor="text1"/>
                <w:sz w:val="18"/>
                <w:szCs w:val="18"/>
                <w:lang w:eastAsia="en-GB"/>
              </w:rPr>
            </w:pPr>
            <w:r w:rsidRPr="00A47804">
              <w:rPr>
                <w:rFonts w:cs="Arial"/>
                <w:noProof/>
                <w:color w:val="000000" w:themeColor="text1"/>
                <w:sz w:val="18"/>
                <w:szCs w:val="18"/>
                <w:lang w:eastAsia="en-GB"/>
              </w:rPr>
              <w:drawing>
                <wp:inline distT="0" distB="0" distL="0" distR="0">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bl>
    <w:p w:rsidR="00EF48D4" w:rsidRDefault="00EF48D4" w:rsidP="008541B1">
      <w:pPr>
        <w:pStyle w:val="LEUBodyText"/>
        <w:ind w:left="425" w:hanging="425"/>
        <w:jc w:val="both"/>
        <w:rPr>
          <w:rFonts w:cs="Arial"/>
          <w:color w:val="000000" w:themeColor="text1"/>
          <w:sz w:val="22"/>
          <w:szCs w:val="22"/>
        </w:rPr>
      </w:pPr>
    </w:p>
    <w:p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sidRPr="00FA075F">
        <w:rPr>
          <w:rFonts w:cs="Arial"/>
          <w:color w:val="000000" w:themeColor="text1"/>
          <w:sz w:val="22"/>
          <w:szCs w:val="22"/>
        </w:rPr>
      </w:r>
      <w:r>
        <w:rPr>
          <w:rFonts w:cs="Arial"/>
          <w:color w:val="000000" w:themeColor="text1"/>
          <w:sz w:val="22"/>
          <w:szCs w:val="22"/>
        </w:rPr>
        <w:instrText xml:space="preserve"> \* MERGEFORMAT </w:instrText>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sidRPr="00FA075F">
        <w:rPr>
          <w:rFonts w:cs="Arial"/>
          <w:color w:val="000000" w:themeColor="text1"/>
          <w:sz w:val="22"/>
          <w:szCs w:val="22"/>
        </w:rPr>
      </w:r>
      <w:r>
        <w:rPr>
          <w:rFonts w:cs="Arial"/>
          <w:color w:val="000000" w:themeColor="text1"/>
          <w:sz w:val="22"/>
          <w:szCs w:val="22"/>
        </w:rPr>
        <w:instrText xml:space="preserve"> \* MERGEFORMAT </w:instrText>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rsidTr="00480186">
        <w:tc>
          <w:tcPr>
            <w:tcW w:w="5168" w:type="dxa"/>
            <w:vAlign w:val="center"/>
          </w:tcPr>
          <w:p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81298"/>
                  <wp:effectExtent l="19050" t="19050" r="24765" b="9525"/>
                  <wp:docPr id="15" name="Picture 15" descr="C:\Users\prehr\.spyder-py3\_GUI development\StrEmbed-5-3\_5-3 users manual and notes\assem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0000" cy="1381298"/>
                          </a:xfrm>
                          <a:prstGeom prst="rect">
                            <a:avLst/>
                          </a:prstGeom>
                          <a:noFill/>
                          <a:ln w="6350">
                            <a:solidFill>
                              <a:schemeClr val="tx1"/>
                            </a:solidFill>
                          </a:ln>
                        </pic:spPr>
                      </pic:pic>
                    </a:graphicData>
                  </a:graphic>
                </wp:inline>
              </w:drawing>
            </w:r>
          </w:p>
        </w:tc>
        <w:tc>
          <w:tcPr>
            <w:tcW w:w="5169" w:type="dxa"/>
            <w:vAlign w:val="center"/>
          </w:tcPr>
          <w:p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700000" cy="1426113"/>
                  <wp:effectExtent l="19050" t="19050" r="24765" b="22225"/>
                  <wp:docPr id="13" name="Picture 13" descr="C:\Users\prehr\.spyder-py3\_GUI development\StrEmbed-5-3\_5-3 users manual and notes\assem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0" cy="1426113"/>
                          </a:xfrm>
                          <a:prstGeom prst="rect">
                            <a:avLst/>
                          </a:prstGeom>
                          <a:noFill/>
                          <a:ln>
                            <a:solidFill>
                              <a:schemeClr val="tx1"/>
                            </a:solidFill>
                          </a:ln>
                        </pic:spPr>
                      </pic:pic>
                    </a:graphicData>
                  </a:graphic>
                </wp:inline>
              </w:drawing>
            </w:r>
          </w:p>
        </w:tc>
      </w:tr>
      <w:tr w:rsidR="00815D9F" w:rsidRPr="009C7A7E" w:rsidTr="0043203B">
        <w:tc>
          <w:tcPr>
            <w:tcW w:w="10337" w:type="dxa"/>
            <w:gridSpan w:val="2"/>
          </w:tcPr>
          <w:p w:rsidR="00815D9F" w:rsidRPr="009C7A7E" w:rsidRDefault="00A47804" w:rsidP="00A47804">
            <w:pPr>
              <w:pStyle w:val="LEUBodyText"/>
              <w:keepNext/>
              <w:jc w:val="center"/>
              <w:rPr>
                <w:color w:val="000000" w:themeColor="text1"/>
                <w:sz w:val="18"/>
                <w:szCs w:val="18"/>
              </w:rPr>
            </w:pPr>
            <w:bookmarkStart w:id="4"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3</w:t>
            </w:r>
            <w:r w:rsidRPr="00A47804">
              <w:rPr>
                <w:color w:val="000000" w:themeColor="text1"/>
                <w:sz w:val="18"/>
                <w:szCs w:val="18"/>
              </w:rPr>
              <w:fldChar w:fldCharType="end"/>
            </w:r>
            <w:bookmarkEnd w:id="4"/>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rsidTr="00480186">
        <w:tc>
          <w:tcPr>
            <w:tcW w:w="5168" w:type="dxa"/>
            <w:vAlign w:val="center"/>
          </w:tcPr>
          <w:p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77209"/>
                  <wp:effectExtent l="19050" t="19050" r="24765" b="13970"/>
                  <wp:docPr id="12" name="Picture 12" descr="C:\Users\prehr\.spyder-py3\_GUI development\StrEmbed-5-3\_5-3 users manual and notes\aggreg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0000" cy="1377209"/>
                          </a:xfrm>
                          <a:prstGeom prst="rect">
                            <a:avLst/>
                          </a:prstGeom>
                          <a:noFill/>
                          <a:ln w="6350">
                            <a:solidFill>
                              <a:schemeClr val="tx1"/>
                            </a:solidFill>
                          </a:ln>
                        </pic:spPr>
                      </pic:pic>
                    </a:graphicData>
                  </a:graphic>
                </wp:inline>
              </w:drawing>
            </w:r>
          </w:p>
        </w:tc>
        <w:tc>
          <w:tcPr>
            <w:tcW w:w="5169" w:type="dxa"/>
            <w:vAlign w:val="center"/>
          </w:tcPr>
          <w:p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1000158"/>
                  <wp:effectExtent l="19050" t="19050" r="24765" b="9525"/>
                  <wp:docPr id="11" name="Picture 11" descr="C:\Users\prehr\.spyder-py3\_GUI development\StrEmbed-5-3\_5-3 users manual and notes\aggreg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0000" cy="1000158"/>
                          </a:xfrm>
                          <a:prstGeom prst="rect">
                            <a:avLst/>
                          </a:prstGeom>
                          <a:noFill/>
                          <a:ln w="6350">
                            <a:solidFill>
                              <a:schemeClr val="tx1"/>
                            </a:solidFill>
                          </a:ln>
                        </pic:spPr>
                      </pic:pic>
                    </a:graphicData>
                  </a:graphic>
                </wp:inline>
              </w:drawing>
            </w:r>
          </w:p>
        </w:tc>
      </w:tr>
      <w:tr w:rsidR="00850605" w:rsidRPr="009C7A7E" w:rsidTr="0043203B">
        <w:tc>
          <w:tcPr>
            <w:tcW w:w="10337" w:type="dxa"/>
            <w:gridSpan w:val="2"/>
          </w:tcPr>
          <w:p w:rsidR="00850605" w:rsidRPr="009C7A7E" w:rsidRDefault="00A47804" w:rsidP="00A47804">
            <w:pPr>
              <w:pStyle w:val="LEUBodyText"/>
              <w:keepNext/>
              <w:jc w:val="center"/>
              <w:rPr>
                <w:color w:val="000000" w:themeColor="text1"/>
                <w:sz w:val="18"/>
                <w:szCs w:val="18"/>
              </w:rPr>
            </w:pPr>
            <w:bookmarkStart w:id="5" w:name="_Ref48221819"/>
            <w:r w:rsidRPr="00A47804">
              <w:rPr>
                <w:color w:val="000000" w:themeColor="text1"/>
                <w:sz w:val="18"/>
                <w:szCs w:val="18"/>
              </w:rPr>
              <w:lastRenderedPageBreak/>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4</w:t>
            </w:r>
            <w:r w:rsidRPr="00A47804">
              <w:rPr>
                <w:color w:val="000000" w:themeColor="text1"/>
                <w:sz w:val="18"/>
                <w:szCs w:val="18"/>
              </w:rPr>
              <w:fldChar w:fldCharType="end"/>
            </w:r>
            <w:bookmarkEnd w:id="5"/>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rsidR="00A47804" w:rsidRDefault="00A47804" w:rsidP="005B11C6">
      <w:pPr>
        <w:pStyle w:val="LEUBodyText"/>
        <w:numPr>
          <w:ilvl w:val="0"/>
          <w:numId w:val="1"/>
        </w:numPr>
        <w:ind w:left="567" w:hanging="567"/>
        <w:jc w:val="both"/>
        <w:rPr>
          <w:rFonts w:cs="Arial"/>
          <w:color w:val="000000" w:themeColor="text1"/>
          <w:sz w:val="22"/>
          <w:szCs w:val="22"/>
        </w:rPr>
      </w:pPr>
    </w:p>
    <w:p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rsidR="006A0D83" w:rsidRDefault="006A0D83" w:rsidP="008541B1">
      <w:pPr>
        <w:pStyle w:val="LEUBodyText"/>
        <w:ind w:left="425" w:hanging="425"/>
        <w:jc w:val="both"/>
        <w:rPr>
          <w:rFonts w:cs="Arial"/>
          <w:color w:val="000000" w:themeColor="text1"/>
          <w:sz w:val="22"/>
          <w:szCs w:val="22"/>
        </w:rPr>
      </w:pPr>
    </w:p>
    <w:p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rsidR="00123E58" w:rsidRPr="00FA075F"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causes the software to calculate the minimum number of operations – node/edge additions and deletions – necessary to transform one assembly into another. Specifically, the current functionality allows an assembly from a STEP file to be transformed into an alternative assembly that is created (in green) when the user clicks the Hasse diagram. The result of the </w:t>
      </w:r>
      <w:r w:rsidRPr="00FA075F">
        <w:rPr>
          <w:color w:val="000000" w:themeColor="text1"/>
          <w:sz w:val="22"/>
          <w:szCs w:val="22"/>
        </w:rPr>
        <w:t xml:space="preserve">reconciliation operation is a report to the user of a list </w:t>
      </w:r>
      <w:r w:rsidR="00843C50" w:rsidRPr="00FA075F">
        <w:rPr>
          <w:color w:val="000000" w:themeColor="text1"/>
          <w:sz w:val="22"/>
          <w:szCs w:val="22"/>
        </w:rPr>
        <w:t xml:space="preserve">of all necessary operations, as shown </w:t>
      </w:r>
      <w:r w:rsidR="00FA075F" w:rsidRPr="00FA075F">
        <w:rPr>
          <w:color w:val="000000" w:themeColor="text1"/>
          <w:sz w:val="22"/>
          <w:szCs w:val="22"/>
        </w:rPr>
        <w:t xml:space="preserve">in </w:t>
      </w:r>
      <w:r w:rsidR="00FA075F" w:rsidRPr="00FA075F">
        <w:rPr>
          <w:color w:val="000000" w:themeColor="text1"/>
          <w:sz w:val="22"/>
          <w:szCs w:val="22"/>
        </w:rPr>
        <w:fldChar w:fldCharType="begin"/>
      </w:r>
      <w:r w:rsidR="00FA075F" w:rsidRPr="00FA075F">
        <w:rPr>
          <w:color w:val="000000" w:themeColor="text1"/>
          <w:sz w:val="22"/>
          <w:szCs w:val="22"/>
        </w:rPr>
        <w:instrText xml:space="preserve"> REF _Ref48221854 \h </w:instrText>
      </w:r>
      <w:r w:rsidR="00FA075F" w:rsidRPr="00FA075F">
        <w:rPr>
          <w:color w:val="000000" w:themeColor="text1"/>
          <w:sz w:val="22"/>
          <w:szCs w:val="22"/>
        </w:rPr>
      </w:r>
      <w:r w:rsidR="00FA075F">
        <w:rPr>
          <w:color w:val="000000" w:themeColor="text1"/>
          <w:sz w:val="22"/>
          <w:szCs w:val="22"/>
        </w:rPr>
        <w:instrText xml:space="preserve"> \* MERGEFORMAT </w:instrText>
      </w:r>
      <w:r w:rsidR="00FA075F" w:rsidRPr="00FA075F">
        <w:rPr>
          <w:color w:val="000000" w:themeColor="text1"/>
          <w:sz w:val="22"/>
          <w:szCs w:val="22"/>
        </w:rPr>
        <w:fldChar w:fldCharType="separate"/>
      </w:r>
      <w:r w:rsidR="00FA075F" w:rsidRPr="00FA075F">
        <w:rPr>
          <w:color w:val="000000" w:themeColor="text1"/>
          <w:sz w:val="22"/>
          <w:szCs w:val="22"/>
        </w:rPr>
        <w:t>Figure 5</w:t>
      </w:r>
      <w:r w:rsidR="00FA075F" w:rsidRPr="00FA075F">
        <w:rPr>
          <w:color w:val="000000" w:themeColor="text1"/>
          <w:sz w:val="22"/>
          <w:szCs w:val="22"/>
        </w:rPr>
        <w:fldChar w:fldCharType="end"/>
      </w:r>
      <w:r w:rsidR="00843C50" w:rsidRPr="00FA075F">
        <w:rPr>
          <w:color w:val="000000" w:themeColor="text1"/>
          <w:sz w:val="22"/>
          <w:szCs w:val="22"/>
        </w:rPr>
        <w:t>.</w:t>
      </w:r>
    </w:p>
    <w:p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rsidTr="00DE6F3B">
        <w:tc>
          <w:tcPr>
            <w:tcW w:w="10337" w:type="dxa"/>
            <w:vAlign w:val="center"/>
          </w:tcPr>
          <w:p w:rsidR="00ED0DD2" w:rsidRPr="009E16C8" w:rsidRDefault="00B34C07" w:rsidP="00F94A17">
            <w:pPr>
              <w:spacing w:after="0" w:line="360" w:lineRule="auto"/>
              <w:jc w:val="center"/>
              <w:rPr>
                <w:rFonts w:ascii="Cambria" w:eastAsiaTheme="minorHAnsi" w:hAnsi="Cambria" w:cstheme="minorBidi"/>
                <w:noProof/>
                <w:lang w:eastAsia="en-GB"/>
              </w:rPr>
            </w:pPr>
            <w:r w:rsidRPr="00B34C07">
              <w:rPr>
                <w:rFonts w:ascii="Cambria" w:eastAsiaTheme="minorHAnsi" w:hAnsi="Cambria" w:cstheme="minorBidi"/>
                <w:noProof/>
                <w:lang w:eastAsia="en-GB"/>
              </w:rPr>
              <w:drawing>
                <wp:inline distT="0" distB="0" distL="0" distR="0">
                  <wp:extent cx="5400000" cy="2927361"/>
                  <wp:effectExtent l="19050" t="19050" r="10795" b="25400"/>
                  <wp:docPr id="9" name="Picture 9" descr="C:\Users\prehr\.spyder-py3\_GUI development\_Repos\StrEmbed-5-4\_5-4 users manual and not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_Repos\StrEmbed-5-4\_5-4 users manual and notes\f5.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0000" cy="2927361"/>
                          </a:xfrm>
                          <a:prstGeom prst="rect">
                            <a:avLst/>
                          </a:prstGeom>
                          <a:noFill/>
                          <a:ln w="6350">
                            <a:solidFill>
                              <a:schemeClr val="tx1"/>
                            </a:solidFill>
                          </a:ln>
                        </pic:spPr>
                      </pic:pic>
                    </a:graphicData>
                  </a:graphic>
                </wp:inline>
              </w:drawing>
            </w:r>
          </w:p>
        </w:tc>
      </w:tr>
      <w:tr w:rsidR="00843C50" w:rsidRPr="009C7A7E" w:rsidTr="00F94A17">
        <w:tc>
          <w:tcPr>
            <w:tcW w:w="10337" w:type="dxa"/>
          </w:tcPr>
          <w:p w:rsidR="00843C50" w:rsidRPr="009C7A7E" w:rsidRDefault="00A47804" w:rsidP="00A47804">
            <w:pPr>
              <w:pStyle w:val="LEUBodyText"/>
              <w:keepNext/>
              <w:jc w:val="center"/>
              <w:rPr>
                <w:color w:val="000000" w:themeColor="text1"/>
                <w:sz w:val="18"/>
                <w:szCs w:val="18"/>
              </w:rPr>
            </w:pPr>
            <w:bookmarkStart w:id="6" w:name="_Ref48221854"/>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Pr="00A47804">
              <w:rPr>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xml:space="preserve">: </w:t>
            </w:r>
            <w:r w:rsidR="00843C50">
              <w:rPr>
                <w:color w:val="000000" w:themeColor="text1"/>
                <w:sz w:val="18"/>
                <w:szCs w:val="18"/>
              </w:rPr>
              <w:t>Assembly reconciliation</w:t>
            </w:r>
            <w:r w:rsidR="00ED0DD2">
              <w:rPr>
                <w:color w:val="000000" w:themeColor="text1"/>
                <w:sz w:val="18"/>
                <w:szCs w:val="18"/>
              </w:rPr>
              <w:t>, with report.</w:t>
            </w:r>
          </w:p>
        </w:tc>
      </w:tr>
    </w:tbl>
    <w:p w:rsidR="00A47804" w:rsidRPr="00A47804" w:rsidRDefault="00A47804" w:rsidP="00A47804">
      <w:pPr>
        <w:pStyle w:val="LEUBodyText"/>
        <w:jc w:val="both"/>
        <w:rPr>
          <w:color w:val="000000" w:themeColor="text1"/>
          <w:sz w:val="22"/>
          <w:szCs w:val="22"/>
        </w:rPr>
      </w:pPr>
    </w:p>
    <w:p w:rsidR="003E5EED" w:rsidRPr="00EB7DC1" w:rsidRDefault="003E5EED" w:rsidP="008541B1">
      <w:pPr>
        <w:pStyle w:val="LEUHeadingOne"/>
        <w:jc w:val="both"/>
        <w:rPr>
          <w:color w:val="000000" w:themeColor="text1"/>
        </w:rPr>
      </w:pPr>
      <w:r w:rsidRPr="00EB7DC1">
        <w:rPr>
          <w:color w:val="000000" w:themeColor="text1"/>
        </w:rPr>
        <w:t>People</w:t>
      </w:r>
    </w:p>
    <w:p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w:t>
      </w:r>
      <w:proofErr w:type="spellStart"/>
      <w:r w:rsidR="0028718F" w:rsidRPr="005824C2">
        <w:rPr>
          <w:color w:val="000000" w:themeColor="text1"/>
          <w:sz w:val="22"/>
          <w:szCs w:val="22"/>
        </w:rPr>
        <w:t>Tiziana</w:t>
      </w:r>
      <w:proofErr w:type="spellEnd"/>
      <w:r w:rsidR="0028718F" w:rsidRPr="005824C2">
        <w:rPr>
          <w:color w:val="000000" w:themeColor="text1"/>
          <w:sz w:val="22"/>
          <w:szCs w:val="22"/>
        </w:rPr>
        <w:t xml:space="preserve"> </w:t>
      </w:r>
      <w:proofErr w:type="spellStart"/>
      <w:r w:rsidR="0028718F" w:rsidRPr="005824C2">
        <w:rPr>
          <w:color w:val="000000" w:themeColor="text1"/>
          <w:sz w:val="22"/>
          <w:szCs w:val="22"/>
        </w:rPr>
        <w:t>Callari</w:t>
      </w:r>
      <w:proofErr w:type="spellEnd"/>
      <w:r w:rsidR="0028718F" w:rsidRPr="005824C2">
        <w:rPr>
          <w:color w:val="000000" w:themeColor="text1"/>
          <w:sz w:val="22"/>
          <w:szCs w:val="22"/>
        </w:rPr>
        <w:t xml:space="preserve">,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rsidR="0028718F" w:rsidRPr="005824C2" w:rsidRDefault="0028718F" w:rsidP="008541B1">
      <w:pPr>
        <w:pStyle w:val="LEUBodyText"/>
        <w:jc w:val="both"/>
        <w:rPr>
          <w:color w:val="000000" w:themeColor="text1"/>
          <w:sz w:val="22"/>
          <w:szCs w:val="22"/>
        </w:rPr>
      </w:pPr>
    </w:p>
    <w:p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w:t>
      </w:r>
      <w:proofErr w:type="spellStart"/>
      <w:r w:rsidR="00126741" w:rsidRPr="005824C2">
        <w:rPr>
          <w:color w:val="000000" w:themeColor="text1"/>
          <w:sz w:val="22"/>
          <w:szCs w:val="22"/>
        </w:rPr>
        <w:t>Github</w:t>
      </w:r>
      <w:proofErr w:type="spellEnd"/>
      <w:r w:rsidR="00126741" w:rsidRPr="005824C2">
        <w:rPr>
          <w:color w:val="000000" w:themeColor="text1"/>
          <w:sz w:val="22"/>
          <w:szCs w:val="22"/>
        </w:rPr>
        <w:t xml:space="preserve"> repository </w:t>
      </w:r>
      <w:hyperlink r:id="rId39"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rsidR="00126741" w:rsidRPr="005824C2" w:rsidRDefault="00126741" w:rsidP="008541B1">
      <w:pPr>
        <w:pStyle w:val="LEUBodyText"/>
        <w:jc w:val="both"/>
        <w:rPr>
          <w:color w:val="000000" w:themeColor="text1"/>
          <w:sz w:val="22"/>
          <w:szCs w:val="22"/>
        </w:rPr>
      </w:pP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lastRenderedPageBreak/>
        <w:t>Hugh Rice</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rsidR="00D93713" w:rsidRPr="005824C2" w:rsidRDefault="00371D42" w:rsidP="008541B1">
      <w:pPr>
        <w:pStyle w:val="LEUBodyText"/>
        <w:jc w:val="both"/>
        <w:rPr>
          <w:color w:val="000000" w:themeColor="text1"/>
          <w:sz w:val="22"/>
          <w:szCs w:val="22"/>
        </w:rPr>
      </w:pPr>
      <w:hyperlink r:id="rId40" w:history="1">
        <w:r w:rsidR="0028718F" w:rsidRPr="005824C2">
          <w:rPr>
            <w:rStyle w:val="Hyperlink"/>
            <w:sz w:val="22"/>
            <w:szCs w:val="22"/>
          </w:rPr>
          <w:t>h.p.rice@leeds.ac.uk</w:t>
        </w:r>
      </w:hyperlink>
    </w:p>
    <w:sectPr w:rsidR="00D93713" w:rsidRPr="005824C2" w:rsidSect="00664463">
      <w:headerReference w:type="default" r:id="rId41"/>
      <w:footerReference w:type="default" r:id="rId42"/>
      <w:headerReference w:type="first" r:id="rId43"/>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D42" w:rsidRDefault="00371D42" w:rsidP="009C7A7E">
      <w:r>
        <w:separator/>
      </w:r>
    </w:p>
  </w:endnote>
  <w:endnote w:type="continuationSeparator" w:id="0">
    <w:p w:rsidR="00371D42" w:rsidRDefault="00371D42"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PgNum"/>
                          </w:pPr>
                          <w:r>
                            <w:fldChar w:fldCharType="begin"/>
                          </w:r>
                          <w:r>
                            <w:instrText xml:space="preserve"> PAGE  </w:instrText>
                          </w:r>
                          <w:r>
                            <w:fldChar w:fldCharType="separate"/>
                          </w:r>
                          <w:r w:rsidR="002705F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A46D54" w:rsidRDefault="00A46D54" w:rsidP="006D2E5A">
                    <w:pPr>
                      <w:pStyle w:val="LEUPgNum"/>
                    </w:pPr>
                    <w:r>
                      <w:fldChar w:fldCharType="begin"/>
                    </w:r>
                    <w:r>
                      <w:instrText xml:space="preserve"> PAGE  </w:instrText>
                    </w:r>
                    <w:r>
                      <w:fldChar w:fldCharType="separate"/>
                    </w:r>
                    <w:r w:rsidR="002705F1">
                      <w:rPr>
                        <w:noProof/>
                      </w:rPr>
                      <w:t>4</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D42" w:rsidRDefault="00371D42" w:rsidP="009C7A7E">
      <w:r>
        <w:separator/>
      </w:r>
    </w:p>
  </w:footnote>
  <w:footnote w:type="continuationSeparator" w:id="0">
    <w:p w:rsidR="00371D42" w:rsidRDefault="00371D42"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2705F1">
                                  <w:rPr>
                                    <w:noProof/>
                                  </w:rPr>
                                  <w:t>StrEmbed-5-4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2705F1">
                                  <w:rPr>
                                    <w:noProof/>
                                  </w:rPr>
                                  <w:t>Embedding design structures in engineering information</w:t>
                                </w:r>
                                <w:r>
                                  <w:rPr>
                                    <w:noProof/>
                                  </w:rPr>
                                  <w:fldChar w:fldCharType="end"/>
                                </w:r>
                              </w:p>
                            </w:tc>
                          </w:tr>
                        </w:tbl>
                        <w:p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rsidTr="00664463">
                      <w:trPr>
                        <w:trHeight w:val="284"/>
                      </w:trPr>
                      <w:tc>
                        <w:tcPr>
                          <w:tcW w:w="9837" w:type="dxa"/>
                          <w:tcBorders>
                            <w:bottom w:val="single" w:sz="4" w:space="0" w:color="auto"/>
                          </w:tcBorders>
                        </w:tcPr>
                        <w:p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2705F1">
                            <w:rPr>
                              <w:noProof/>
                            </w:rPr>
                            <w:t>StrEmbed-5-4 Users' Manual</w:t>
                          </w:r>
                          <w:r>
                            <w:rPr>
                              <w:noProof/>
                            </w:rPr>
                            <w:fldChar w:fldCharType="end"/>
                          </w:r>
                        </w:p>
                      </w:tc>
                    </w:tr>
                    <w:tr w:rsidR="00A46D54">
                      <w:tc>
                        <w:tcPr>
                          <w:tcW w:w="9837" w:type="dxa"/>
                          <w:tcBorders>
                            <w:top w:val="single" w:sz="4" w:space="0" w:color="auto"/>
                          </w:tcBorders>
                        </w:tcPr>
                        <w:p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2705F1">
                            <w:rPr>
                              <w:noProof/>
                            </w:rPr>
                            <w:t>Embedding design structures in engineering information</w:t>
                          </w:r>
                          <w:r>
                            <w:rPr>
                              <w:noProof/>
                            </w:rPr>
                            <w:fldChar w:fldCharType="end"/>
                          </w:r>
                        </w:p>
                      </w:tc>
                    </w:tr>
                  </w:tbl>
                  <w:p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7F3C"/>
    <w:rsid w:val="00057F57"/>
    <w:rsid w:val="000A2006"/>
    <w:rsid w:val="000B6217"/>
    <w:rsid w:val="000C457E"/>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7DBB"/>
    <w:rsid w:val="003350F9"/>
    <w:rsid w:val="003355D6"/>
    <w:rsid w:val="003415CD"/>
    <w:rsid w:val="00355A0A"/>
    <w:rsid w:val="00371D42"/>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4407"/>
    <w:rsid w:val="00454E4E"/>
    <w:rsid w:val="004628CD"/>
    <w:rsid w:val="004670EF"/>
    <w:rsid w:val="004727CA"/>
    <w:rsid w:val="0047342F"/>
    <w:rsid w:val="00480186"/>
    <w:rsid w:val="00480AAF"/>
    <w:rsid w:val="00482253"/>
    <w:rsid w:val="0048734C"/>
    <w:rsid w:val="00490C89"/>
    <w:rsid w:val="00491406"/>
    <w:rsid w:val="00495F39"/>
    <w:rsid w:val="004A53FB"/>
    <w:rsid w:val="004B7F9B"/>
    <w:rsid w:val="004C36AA"/>
    <w:rsid w:val="004C4F47"/>
    <w:rsid w:val="004E1DB3"/>
    <w:rsid w:val="004E58A0"/>
    <w:rsid w:val="004F626D"/>
    <w:rsid w:val="004F65CD"/>
    <w:rsid w:val="00523997"/>
    <w:rsid w:val="00523DAC"/>
    <w:rsid w:val="00531335"/>
    <w:rsid w:val="005348A5"/>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B25B6"/>
    <w:rsid w:val="006D2E5A"/>
    <w:rsid w:val="006E5FCE"/>
    <w:rsid w:val="006E6CBB"/>
    <w:rsid w:val="006F1B16"/>
    <w:rsid w:val="006F5A9C"/>
    <w:rsid w:val="00706B7B"/>
    <w:rsid w:val="0071269D"/>
    <w:rsid w:val="007132B1"/>
    <w:rsid w:val="00713F98"/>
    <w:rsid w:val="00722D6F"/>
    <w:rsid w:val="00725A72"/>
    <w:rsid w:val="00732761"/>
    <w:rsid w:val="00737F14"/>
    <w:rsid w:val="00744FA0"/>
    <w:rsid w:val="007500BC"/>
    <w:rsid w:val="00750511"/>
    <w:rsid w:val="00750DEA"/>
    <w:rsid w:val="00753BF8"/>
    <w:rsid w:val="00767F20"/>
    <w:rsid w:val="0078294A"/>
    <w:rsid w:val="00794415"/>
    <w:rsid w:val="00797A95"/>
    <w:rsid w:val="00797E2B"/>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63A2"/>
    <w:rsid w:val="008612F4"/>
    <w:rsid w:val="00862112"/>
    <w:rsid w:val="00866B70"/>
    <w:rsid w:val="00890878"/>
    <w:rsid w:val="00891D4B"/>
    <w:rsid w:val="008940D3"/>
    <w:rsid w:val="008A10F7"/>
    <w:rsid w:val="008A586E"/>
    <w:rsid w:val="008B2A91"/>
    <w:rsid w:val="008C43BF"/>
    <w:rsid w:val="008D24AE"/>
    <w:rsid w:val="008E1668"/>
    <w:rsid w:val="008F3689"/>
    <w:rsid w:val="008F428E"/>
    <w:rsid w:val="00902560"/>
    <w:rsid w:val="009273CB"/>
    <w:rsid w:val="00932DBD"/>
    <w:rsid w:val="00940C72"/>
    <w:rsid w:val="009445D1"/>
    <w:rsid w:val="00947C4D"/>
    <w:rsid w:val="00985598"/>
    <w:rsid w:val="00987EF3"/>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F5BFC"/>
    <w:rsid w:val="00AF7AB3"/>
    <w:rsid w:val="00B03A0E"/>
    <w:rsid w:val="00B05E5B"/>
    <w:rsid w:val="00B10B8A"/>
    <w:rsid w:val="00B23321"/>
    <w:rsid w:val="00B27559"/>
    <w:rsid w:val="00B34C07"/>
    <w:rsid w:val="00B41531"/>
    <w:rsid w:val="00B45B7D"/>
    <w:rsid w:val="00B53F88"/>
    <w:rsid w:val="00B607A0"/>
    <w:rsid w:val="00B66524"/>
    <w:rsid w:val="00B71D8D"/>
    <w:rsid w:val="00B81123"/>
    <w:rsid w:val="00B86249"/>
    <w:rsid w:val="00B9321F"/>
    <w:rsid w:val="00BA3726"/>
    <w:rsid w:val="00BB3715"/>
    <w:rsid w:val="00BB78D7"/>
    <w:rsid w:val="00BD63CE"/>
    <w:rsid w:val="00C01AD6"/>
    <w:rsid w:val="00C03A17"/>
    <w:rsid w:val="00C11450"/>
    <w:rsid w:val="00C21C8B"/>
    <w:rsid w:val="00C30C77"/>
    <w:rsid w:val="00C30EB2"/>
    <w:rsid w:val="00C31119"/>
    <w:rsid w:val="00C4555E"/>
    <w:rsid w:val="00C4625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2195"/>
    <w:rsid w:val="00D1411D"/>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59E8"/>
    <w:rsid w:val="00E37E33"/>
    <w:rsid w:val="00E40332"/>
    <w:rsid w:val="00E603D9"/>
    <w:rsid w:val="00E82946"/>
    <w:rsid w:val="00E859FC"/>
    <w:rsid w:val="00E868FA"/>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61D2"/>
    <w:rsid w:val="00F80D1C"/>
    <w:rsid w:val="00F929FB"/>
    <w:rsid w:val="00FA075F"/>
    <w:rsid w:val="00FA2439"/>
    <w:rsid w:val="00FB0190"/>
    <w:rsid w:val="00FC3C3B"/>
    <w:rsid w:val="00FD1516"/>
    <w:rsid w:val="00FD3FD5"/>
    <w:rsid w:val="00FD5F8E"/>
    <w:rsid w:val="00FD6BB6"/>
    <w:rsid w:val="00FE7767"/>
    <w:rsid w:val="00FF0CCA"/>
    <w:rsid w:val="00FF5854"/>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D1F44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4" TargetMode="External"/><Relationship Id="rId18" Type="http://schemas.openxmlformats.org/officeDocument/2006/relationships/hyperlink" Target="https://www.freecadweb.org/" TargetMode="External"/><Relationship Id="rId26" Type="http://schemas.openxmlformats.org/officeDocument/2006/relationships/image" Target="media/image6.png"/><Relationship Id="rId39" Type="http://schemas.openxmlformats.org/officeDocument/2006/relationships/hyperlink" Target="https://github.com/paddy-r/StrEmbed-5-3"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www.solidworks.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paddy-r/StrEmbed-5-2"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mailto:h.p.rice@leeds.ac.u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yinstaller.readthedocs.io/en/stable/operating-mode.html" TargetMode="External"/><Relationship Id="rId23" Type="http://schemas.openxmlformats.org/officeDocument/2006/relationships/hyperlink" Target="https://matplotlib.org/tutorials/intermediate/artists.html"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wxpython.org/" TargetMode="External"/><Relationship Id="rId19"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hyperlink" Target="https://matplotlib.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5672</TotalTime>
  <Pages>1</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79</cp:revision>
  <cp:lastPrinted>2017-07-13T13:53:00Z</cp:lastPrinted>
  <dcterms:created xsi:type="dcterms:W3CDTF">2020-03-09T15:45:00Z</dcterms:created>
  <dcterms:modified xsi:type="dcterms:W3CDTF">2020-08-13T13:50:00Z</dcterms:modified>
</cp:coreProperties>
</file>